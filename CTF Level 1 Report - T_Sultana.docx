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59D6B" w14:textId="07084575" w:rsidR="00952F7D" w:rsidRDefault="00DF65F0" w:rsidP="00AB7E9E">
      <w:pPr>
        <w:pStyle w:val="GraphicAnchor"/>
        <w:spacing w:line="276" w:lineRule="auto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44E02574" wp14:editId="67863DED">
            <wp:simplePos x="0" y="0"/>
            <wp:positionH relativeFrom="margin">
              <wp:posOffset>-542260</wp:posOffset>
            </wp:positionH>
            <wp:positionV relativeFrom="margin">
              <wp:posOffset>-616689</wp:posOffset>
            </wp:positionV>
            <wp:extent cx="8677910" cy="10271051"/>
            <wp:effectExtent l="0" t="0" r="0" b="3810"/>
            <wp:wrapNone/>
            <wp:docPr id="1" name="Picture 1" descr="An abstract connection in pale grey background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n abstract connection in pale grey background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>
                      <a:alphaModFix amt="93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7465"/>
                              </a14:imgEffect>
                              <a14:imgEffect>
                                <a14:saturation sat="11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9277" cy="10272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0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6"/>
        <w:gridCol w:w="29"/>
        <w:gridCol w:w="1147"/>
        <w:gridCol w:w="57"/>
        <w:gridCol w:w="6023"/>
        <w:gridCol w:w="68"/>
        <w:gridCol w:w="1136"/>
        <w:gridCol w:w="39"/>
        <w:gridCol w:w="1165"/>
      </w:tblGrid>
      <w:tr w:rsidR="00DF198B" w14:paraId="13E6314E" w14:textId="77777777" w:rsidTr="008B20A3">
        <w:trPr>
          <w:trHeight w:val="1083"/>
        </w:trPr>
        <w:tc>
          <w:tcPr>
            <w:tcW w:w="10840" w:type="dxa"/>
            <w:gridSpan w:val="9"/>
          </w:tcPr>
          <w:p w14:paraId="11E4DC5A" w14:textId="1AB0D919" w:rsidR="00DF198B" w:rsidRDefault="00DF198B" w:rsidP="00AB7E9E">
            <w:pPr>
              <w:spacing w:line="276" w:lineRule="auto"/>
            </w:pPr>
          </w:p>
        </w:tc>
      </w:tr>
      <w:tr w:rsidR="00DF198B" w14:paraId="7D344C2D" w14:textId="77777777" w:rsidTr="008B20A3">
        <w:trPr>
          <w:trHeight w:val="1068"/>
        </w:trPr>
        <w:tc>
          <w:tcPr>
            <w:tcW w:w="1205" w:type="dxa"/>
            <w:gridSpan w:val="2"/>
            <w:tcBorders>
              <w:right w:val="single" w:sz="18" w:space="0" w:color="476166" w:themeColor="accent1"/>
            </w:tcBorders>
          </w:tcPr>
          <w:p w14:paraId="00FE3131" w14:textId="77777777" w:rsidR="00DF198B" w:rsidRDefault="00DF198B" w:rsidP="00AB7E9E">
            <w:pPr>
              <w:spacing w:line="276" w:lineRule="auto"/>
            </w:pPr>
          </w:p>
        </w:tc>
        <w:tc>
          <w:tcPr>
            <w:tcW w:w="8431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2B1CC97" w14:textId="577AC878" w:rsidR="00DF198B" w:rsidRPr="003E4675" w:rsidRDefault="005216EB" w:rsidP="00AB7E9E">
            <w:pPr>
              <w:pStyle w:val="Heading1"/>
              <w:spacing w:line="276" w:lineRule="auto"/>
              <w:rPr>
                <w:rFonts w:ascii="Algerian" w:hAnsi="Algerian"/>
                <w:sz w:val="72"/>
                <w:szCs w:val="72"/>
              </w:rPr>
            </w:pPr>
            <w:r w:rsidRPr="00DF65F0">
              <w:rPr>
                <w:rFonts w:ascii="Algerian" w:hAnsi="Algerian"/>
                <w:outline/>
                <w:color w:val="000000" w:themeColor="text1"/>
                <w:sz w:val="72"/>
                <w:szCs w:val="72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>CTF</w:t>
            </w:r>
          </w:p>
        </w:tc>
        <w:tc>
          <w:tcPr>
            <w:tcW w:w="1204" w:type="dxa"/>
            <w:gridSpan w:val="2"/>
            <w:tcBorders>
              <w:left w:val="single" w:sz="18" w:space="0" w:color="476166" w:themeColor="accent1"/>
            </w:tcBorders>
          </w:tcPr>
          <w:p w14:paraId="6A0281A3" w14:textId="77777777" w:rsidR="00DF198B" w:rsidRDefault="00DF198B" w:rsidP="00AB7E9E">
            <w:pPr>
              <w:spacing w:line="276" w:lineRule="auto"/>
            </w:pPr>
          </w:p>
        </w:tc>
      </w:tr>
      <w:tr w:rsidR="00DF198B" w14:paraId="4A400A53" w14:textId="77777777" w:rsidTr="008B20A3">
        <w:trPr>
          <w:trHeight w:val="1837"/>
        </w:trPr>
        <w:tc>
          <w:tcPr>
            <w:tcW w:w="1176" w:type="dxa"/>
          </w:tcPr>
          <w:p w14:paraId="5A5B498A" w14:textId="77777777" w:rsidR="00DF198B" w:rsidRDefault="00DF198B" w:rsidP="00AB7E9E">
            <w:pPr>
              <w:spacing w:line="276" w:lineRule="auto"/>
            </w:pPr>
          </w:p>
        </w:tc>
        <w:tc>
          <w:tcPr>
            <w:tcW w:w="8499" w:type="dxa"/>
            <w:gridSpan w:val="7"/>
          </w:tcPr>
          <w:p w14:paraId="7B212240" w14:textId="2A65B20D" w:rsidR="00DF198B" w:rsidRDefault="00DF198B" w:rsidP="00AB7E9E">
            <w:pPr>
              <w:spacing w:line="276" w:lineRule="auto"/>
            </w:pPr>
          </w:p>
        </w:tc>
        <w:tc>
          <w:tcPr>
            <w:tcW w:w="1165" w:type="dxa"/>
          </w:tcPr>
          <w:p w14:paraId="412BD967" w14:textId="77777777" w:rsidR="00DF198B" w:rsidRDefault="00DF198B" w:rsidP="00AB7E9E">
            <w:pPr>
              <w:spacing w:line="276" w:lineRule="auto"/>
            </w:pPr>
          </w:p>
        </w:tc>
      </w:tr>
      <w:tr w:rsidR="00DF198B" w14:paraId="40F9C86E" w14:textId="77777777" w:rsidTr="008B20A3">
        <w:trPr>
          <w:trHeight w:val="929"/>
        </w:trPr>
        <w:tc>
          <w:tcPr>
            <w:tcW w:w="2409" w:type="dxa"/>
            <w:gridSpan w:val="4"/>
          </w:tcPr>
          <w:p w14:paraId="15D8FE0D" w14:textId="77777777" w:rsidR="00DF198B" w:rsidRDefault="00DF198B" w:rsidP="00AB7E9E">
            <w:pPr>
              <w:spacing w:line="276" w:lineRule="auto"/>
            </w:pPr>
          </w:p>
        </w:tc>
        <w:tc>
          <w:tcPr>
            <w:tcW w:w="6023" w:type="dxa"/>
            <w:shd w:val="clear" w:color="auto" w:fill="FFFFFF" w:themeFill="background1"/>
          </w:tcPr>
          <w:p w14:paraId="409701C7" w14:textId="4B90EC8C" w:rsidR="00DF198B" w:rsidRPr="00DF198B" w:rsidRDefault="00DF198B" w:rsidP="00AB7E9E">
            <w:pPr>
              <w:spacing w:line="276" w:lineRule="auto"/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408" w:type="dxa"/>
            <w:gridSpan w:val="4"/>
          </w:tcPr>
          <w:p w14:paraId="7C2C0CF3" w14:textId="77777777" w:rsidR="00DF198B" w:rsidRDefault="00DF198B" w:rsidP="00AB7E9E">
            <w:pPr>
              <w:spacing w:line="276" w:lineRule="auto"/>
            </w:pPr>
          </w:p>
        </w:tc>
      </w:tr>
      <w:tr w:rsidR="00DF198B" w14:paraId="6F9D05FC" w14:textId="77777777" w:rsidTr="008B20A3">
        <w:trPr>
          <w:trHeight w:val="1460"/>
        </w:trPr>
        <w:tc>
          <w:tcPr>
            <w:tcW w:w="2409" w:type="dxa"/>
            <w:gridSpan w:val="4"/>
          </w:tcPr>
          <w:p w14:paraId="498AEB11" w14:textId="382F3B72" w:rsidR="00DF198B" w:rsidRDefault="00DF198B" w:rsidP="00AB7E9E">
            <w:pPr>
              <w:spacing w:line="276" w:lineRule="auto"/>
            </w:pPr>
          </w:p>
        </w:tc>
        <w:tc>
          <w:tcPr>
            <w:tcW w:w="6023" w:type="dxa"/>
            <w:shd w:val="clear" w:color="auto" w:fill="FFFFFF" w:themeFill="background1"/>
          </w:tcPr>
          <w:p w14:paraId="009247C2" w14:textId="4723DFEA" w:rsidR="005216EB" w:rsidRPr="00DF65F0" w:rsidRDefault="005216EB" w:rsidP="00AB7E9E">
            <w:pPr>
              <w:pStyle w:val="Heading2"/>
              <w:spacing w:line="276" w:lineRule="auto"/>
              <w:rPr>
                <w:rFonts w:ascii="Algerian" w:eastAsia="NANUMMYEONGJOEXTRABOLD" w:hAnsi="Algerian" w:cs="Apple Chancery"/>
                <w:b w:val="0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DF65F0">
              <w:rPr>
                <w:rFonts w:ascii="Algerian" w:eastAsia="NANUMMYEONGJOEXTRABOLD" w:hAnsi="Algerian" w:cs="Apple Chancery"/>
                <w:b w:val="0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Tajkeya</w:t>
            </w:r>
            <w:proofErr w:type="spellEnd"/>
            <w:r w:rsidRPr="00DF65F0">
              <w:rPr>
                <w:rFonts w:ascii="Algerian" w:eastAsia="NANUMMYEONGJOEXTRABOLD" w:hAnsi="Algerian" w:cs="Apple Chancery"/>
                <w:b w:val="0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7168D379" w14:textId="6D5C14AE" w:rsidR="00DF198B" w:rsidRPr="00DF65F0" w:rsidRDefault="005216EB" w:rsidP="00AB7E9E">
            <w:pPr>
              <w:pStyle w:val="Heading2"/>
              <w:spacing w:line="276" w:lineRule="auto"/>
              <w:rPr>
                <w:b w:val="0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F65F0">
              <w:rPr>
                <w:rFonts w:ascii="Algerian" w:eastAsia="NANUMMYEONGJOEXTRABOLD" w:hAnsi="Algerian" w:cs="Apple Chancery"/>
                <w:b w:val="0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Sultana</w:t>
            </w:r>
          </w:p>
        </w:tc>
        <w:tc>
          <w:tcPr>
            <w:tcW w:w="2408" w:type="dxa"/>
            <w:gridSpan w:val="4"/>
          </w:tcPr>
          <w:p w14:paraId="5D85C32A" w14:textId="3D201527" w:rsidR="00DF198B" w:rsidRDefault="00DF198B" w:rsidP="00AB7E9E">
            <w:pPr>
              <w:spacing w:line="276" w:lineRule="auto"/>
            </w:pPr>
          </w:p>
        </w:tc>
      </w:tr>
      <w:tr w:rsidR="00DF198B" w14:paraId="54B453A9" w14:textId="77777777" w:rsidTr="0002159F">
        <w:trPr>
          <w:trHeight w:val="6813"/>
        </w:trPr>
        <w:tc>
          <w:tcPr>
            <w:tcW w:w="2409" w:type="dxa"/>
            <w:gridSpan w:val="4"/>
            <w:vAlign w:val="bottom"/>
          </w:tcPr>
          <w:p w14:paraId="75FB8BAE" w14:textId="77777777" w:rsidR="00DF198B" w:rsidRDefault="00DF198B" w:rsidP="00AB7E9E">
            <w:pPr>
              <w:spacing w:line="276" w:lineRule="auto"/>
              <w:jc w:val="center"/>
            </w:pPr>
          </w:p>
        </w:tc>
        <w:tc>
          <w:tcPr>
            <w:tcW w:w="6023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4E2A8B12" w14:textId="7B68825B" w:rsidR="00DF198B" w:rsidRPr="00DF65F0" w:rsidRDefault="005216EB" w:rsidP="00AB7E9E">
            <w:pPr>
              <w:pStyle w:val="Heading3"/>
              <w:spacing w:line="276" w:lineRule="auto"/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F65F0"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08/30/2023</w:t>
            </w:r>
          </w:p>
          <w:p w14:paraId="51260AEE" w14:textId="77777777" w:rsidR="00874FE7" w:rsidRPr="00DF65F0" w:rsidRDefault="00000000" w:rsidP="00AB7E9E">
            <w:pPr>
              <w:pStyle w:val="Heading3"/>
              <w:spacing w:line="276" w:lineRule="auto"/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sdt>
              <w:sdtPr>
                <w:rPr>
                  <w:rFonts w:asciiTheme="majorHAnsi" w:hAnsiTheme="majorHAnsi"/>
                  <w:color w:val="000000" w:themeColor="text1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w:id w:val="-1516760087"/>
                <w:placeholder>
                  <w:docPart w:val="A62683F9A045674AB38313CD0AA309C7"/>
                </w:placeholder>
                <w:temporary/>
                <w:showingPlcHdr/>
                <w15:appearance w15:val="hidden"/>
              </w:sdtPr>
              <w:sdtContent>
                <w:r w:rsidR="00874FE7" w:rsidRPr="00DF65F0">
                  <w:rPr>
                    <w:rFonts w:asciiTheme="majorHAnsi" w:hAnsiTheme="majorHAnsi"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—</w:t>
                </w:r>
              </w:sdtContent>
            </w:sdt>
          </w:p>
          <w:p w14:paraId="54EA4EE3" w14:textId="77777777" w:rsidR="005216EB" w:rsidRPr="00DF65F0" w:rsidRDefault="005216EB" w:rsidP="00AB7E9E">
            <w:pPr>
              <w:pStyle w:val="Heading3"/>
              <w:spacing w:line="276" w:lineRule="auto"/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F65F0"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Cybersecurity Capture the Flag </w:t>
            </w:r>
          </w:p>
          <w:p w14:paraId="3B7E1AB0" w14:textId="7F5E04C7" w:rsidR="00DF198B" w:rsidRPr="00DF65F0" w:rsidRDefault="005216EB" w:rsidP="00AB7E9E">
            <w:pPr>
              <w:pStyle w:val="Heading3"/>
              <w:spacing w:line="276" w:lineRule="auto"/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F65F0"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Level 1</w:t>
            </w:r>
          </w:p>
          <w:p w14:paraId="6FD29DB0" w14:textId="77777777" w:rsidR="00DF198B" w:rsidRPr="00DF65F0" w:rsidRDefault="00000000" w:rsidP="00AB7E9E">
            <w:pPr>
              <w:pStyle w:val="Heading3"/>
              <w:spacing w:line="276" w:lineRule="auto"/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sdt>
              <w:sdtPr>
                <w:rPr>
                  <w:rFonts w:asciiTheme="majorHAnsi" w:hAnsiTheme="majorHAnsi"/>
                  <w:color w:val="000000" w:themeColor="text1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w:id w:val="1492440299"/>
                <w:placeholder>
                  <w:docPart w:val="C2DD854EB6717D4A9465221065710DFB"/>
                </w:placeholder>
                <w:temporary/>
                <w:showingPlcHdr/>
                <w15:appearance w15:val="hidden"/>
              </w:sdtPr>
              <w:sdtContent>
                <w:r w:rsidR="00874FE7" w:rsidRPr="00DF65F0">
                  <w:rPr>
                    <w:rFonts w:asciiTheme="majorHAnsi" w:hAnsiTheme="majorHAnsi"/>
                    <w:color w:val="000000" w:themeColor="text1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—</w:t>
                </w:r>
              </w:sdtContent>
            </w:sdt>
          </w:p>
          <w:p w14:paraId="7DF85B46" w14:textId="2F15AB5E" w:rsidR="00DF198B" w:rsidRPr="00DF65F0" w:rsidRDefault="005216EB" w:rsidP="00AB7E9E">
            <w:pPr>
              <w:pStyle w:val="Heading3"/>
              <w:spacing w:line="276" w:lineRule="auto"/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F65F0">
              <w:rPr>
                <w:rFonts w:asciiTheme="majorHAnsi" w:hAnsiTheme="majorHAnsi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Masterschool</w:t>
            </w:r>
          </w:p>
          <w:p w14:paraId="244F8852" w14:textId="77777777" w:rsidR="00D070B8" w:rsidRPr="00DF65F0" w:rsidRDefault="00D070B8" w:rsidP="00D070B8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5EAEC40A" w14:textId="77777777" w:rsidR="00D070B8" w:rsidRPr="00DF65F0" w:rsidRDefault="00D070B8" w:rsidP="00D070B8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2E540024" w14:textId="77777777" w:rsidR="00D070B8" w:rsidRPr="00DF65F0" w:rsidRDefault="00D070B8" w:rsidP="00D070B8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BD293AD" w14:textId="77777777" w:rsidR="00DF198B" w:rsidRPr="00DF65F0" w:rsidRDefault="00DF198B" w:rsidP="00AB7E9E">
            <w:pPr>
              <w:spacing w:line="276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2408" w:type="dxa"/>
            <w:gridSpan w:val="4"/>
            <w:vAlign w:val="bottom"/>
          </w:tcPr>
          <w:p w14:paraId="18782872" w14:textId="76C20700" w:rsidR="00DF198B" w:rsidRDefault="00DF198B" w:rsidP="00AB7E9E">
            <w:pPr>
              <w:spacing w:line="276" w:lineRule="auto"/>
              <w:jc w:val="center"/>
            </w:pPr>
          </w:p>
        </w:tc>
      </w:tr>
      <w:tr w:rsidR="00DF198B" w14:paraId="37D5357E" w14:textId="77777777" w:rsidTr="008B20A3">
        <w:tc>
          <w:tcPr>
            <w:tcW w:w="2352" w:type="dxa"/>
            <w:gridSpan w:val="3"/>
          </w:tcPr>
          <w:p w14:paraId="24FA67B8" w14:textId="77777777" w:rsidR="00DF198B" w:rsidRDefault="00DF198B" w:rsidP="00AB7E9E">
            <w:pPr>
              <w:spacing w:line="276" w:lineRule="auto"/>
            </w:pPr>
          </w:p>
        </w:tc>
        <w:tc>
          <w:tcPr>
            <w:tcW w:w="6148" w:type="dxa"/>
            <w:gridSpan w:val="3"/>
          </w:tcPr>
          <w:p w14:paraId="3569B1D8" w14:textId="77777777" w:rsidR="00DF198B" w:rsidRDefault="00DF198B" w:rsidP="00AB7E9E">
            <w:pPr>
              <w:spacing w:line="276" w:lineRule="auto"/>
            </w:pPr>
          </w:p>
        </w:tc>
        <w:tc>
          <w:tcPr>
            <w:tcW w:w="2340" w:type="dxa"/>
            <w:gridSpan w:val="3"/>
          </w:tcPr>
          <w:p w14:paraId="32D8878F" w14:textId="77777777" w:rsidR="00DF198B" w:rsidRDefault="00DF198B" w:rsidP="00AB7E9E">
            <w:pPr>
              <w:spacing w:line="276" w:lineRule="auto"/>
            </w:pPr>
          </w:p>
        </w:tc>
      </w:tr>
    </w:tbl>
    <w:p w14:paraId="72F45382" w14:textId="77777777" w:rsidR="00AB6328" w:rsidRDefault="00AB6328" w:rsidP="00AB6328">
      <w:pPr>
        <w:jc w:val="center"/>
      </w:pPr>
    </w:p>
    <w:p w14:paraId="58C6A204" w14:textId="77777777" w:rsidR="00AB6328" w:rsidRDefault="00AB6328" w:rsidP="00AB6328">
      <w:pPr>
        <w:jc w:val="center"/>
      </w:pPr>
    </w:p>
    <w:p w14:paraId="19A11B52" w14:textId="77777777" w:rsidR="003E4675" w:rsidRDefault="003E4675" w:rsidP="00AB6328">
      <w:pPr>
        <w:pStyle w:val="Heading1"/>
      </w:pPr>
    </w:p>
    <w:p w14:paraId="036AA8AE" w14:textId="54A1D927" w:rsidR="00AB6328" w:rsidRDefault="00AB6328" w:rsidP="003E4675">
      <w:pPr>
        <w:pStyle w:val="Heading2"/>
        <w:jc w:val="left"/>
      </w:pPr>
      <w:r>
        <w:t>TABLE OF CONTENTS</w:t>
      </w:r>
    </w:p>
    <w:p w14:paraId="2ACA8A8A" w14:textId="77777777" w:rsidR="008B20A3" w:rsidRDefault="008B20A3" w:rsidP="008B20A3"/>
    <w:p w14:paraId="7801CF94" w14:textId="77777777" w:rsidR="006D69B5" w:rsidRDefault="006D69B5" w:rsidP="003E4675">
      <w:pPr>
        <w:spacing w:line="480" w:lineRule="auto"/>
        <w:jc w:val="both"/>
        <w:rPr>
          <w:sz w:val="36"/>
          <w:szCs w:val="36"/>
        </w:rPr>
      </w:pPr>
    </w:p>
    <w:p w14:paraId="2E348CC7" w14:textId="27C98841" w:rsidR="00185B27" w:rsidRPr="003E4675" w:rsidRDefault="00185B27" w:rsidP="006D69B5">
      <w:pPr>
        <w:spacing w:line="480" w:lineRule="auto"/>
        <w:jc w:val="both"/>
        <w:rPr>
          <w:sz w:val="32"/>
          <w:szCs w:val="32"/>
        </w:rPr>
      </w:pPr>
      <w:r w:rsidRPr="003E4675">
        <w:rPr>
          <w:sz w:val="32"/>
          <w:szCs w:val="32"/>
        </w:rPr>
        <w:t>Introduction ………………………………</w:t>
      </w:r>
      <w:r w:rsidR="006D69B5" w:rsidRPr="003E4675">
        <w:rPr>
          <w:sz w:val="32"/>
          <w:szCs w:val="32"/>
        </w:rPr>
        <w:t>………………………………</w:t>
      </w:r>
      <w:proofErr w:type="gramStart"/>
      <w:r w:rsidR="006D69B5" w:rsidRPr="003E4675">
        <w:rPr>
          <w:sz w:val="32"/>
          <w:szCs w:val="32"/>
        </w:rPr>
        <w:t>…..</w:t>
      </w:r>
      <w:proofErr w:type="gramEnd"/>
      <w:r w:rsidRPr="003E4675">
        <w:rPr>
          <w:sz w:val="32"/>
          <w:szCs w:val="32"/>
        </w:rPr>
        <w:t>3</w:t>
      </w:r>
    </w:p>
    <w:p w14:paraId="310974E0" w14:textId="1619E20D" w:rsidR="00185B27" w:rsidRPr="003E4675" w:rsidRDefault="00185B27" w:rsidP="006D69B5">
      <w:pPr>
        <w:spacing w:line="480" w:lineRule="auto"/>
        <w:jc w:val="both"/>
        <w:rPr>
          <w:sz w:val="32"/>
          <w:szCs w:val="32"/>
        </w:rPr>
      </w:pPr>
      <w:r w:rsidRPr="003E4675">
        <w:rPr>
          <w:sz w:val="32"/>
          <w:szCs w:val="32"/>
        </w:rPr>
        <w:t>Getting started………………………………</w:t>
      </w:r>
      <w:r w:rsidR="006D69B5" w:rsidRPr="003E4675">
        <w:rPr>
          <w:sz w:val="32"/>
          <w:szCs w:val="32"/>
        </w:rPr>
        <w:t>……………………………</w:t>
      </w:r>
      <w:proofErr w:type="gramStart"/>
      <w:r w:rsidR="006D69B5" w:rsidRPr="003E4675">
        <w:rPr>
          <w:sz w:val="32"/>
          <w:szCs w:val="32"/>
        </w:rPr>
        <w:t>…..</w:t>
      </w:r>
      <w:proofErr w:type="gramEnd"/>
      <w:r w:rsidRPr="003E4675">
        <w:rPr>
          <w:sz w:val="32"/>
          <w:szCs w:val="32"/>
        </w:rPr>
        <w:t>4</w:t>
      </w:r>
    </w:p>
    <w:p w14:paraId="52D59342" w14:textId="289A49F6" w:rsidR="00185B27" w:rsidRPr="003E4675" w:rsidRDefault="00185B27" w:rsidP="006D69B5">
      <w:pPr>
        <w:spacing w:line="480" w:lineRule="auto"/>
        <w:jc w:val="both"/>
        <w:rPr>
          <w:sz w:val="32"/>
          <w:szCs w:val="32"/>
        </w:rPr>
      </w:pPr>
      <w:r w:rsidRPr="003E4675">
        <w:rPr>
          <w:sz w:val="32"/>
          <w:szCs w:val="32"/>
        </w:rPr>
        <w:t>Linux Basics…………………………………</w:t>
      </w:r>
      <w:r w:rsidR="006D69B5" w:rsidRPr="003E4675">
        <w:rPr>
          <w:sz w:val="32"/>
          <w:szCs w:val="32"/>
        </w:rPr>
        <w:t>…………………………………</w:t>
      </w:r>
      <w:r w:rsidRPr="003E4675">
        <w:rPr>
          <w:sz w:val="32"/>
          <w:szCs w:val="32"/>
        </w:rPr>
        <w:t>5- 6</w:t>
      </w:r>
    </w:p>
    <w:p w14:paraId="667F3BAB" w14:textId="462B1425" w:rsidR="00185B27" w:rsidRPr="003E4675" w:rsidRDefault="00185B27" w:rsidP="006D69B5">
      <w:pPr>
        <w:spacing w:line="480" w:lineRule="auto"/>
        <w:jc w:val="both"/>
        <w:rPr>
          <w:sz w:val="32"/>
          <w:szCs w:val="32"/>
        </w:rPr>
      </w:pPr>
      <w:r w:rsidRPr="003E4675">
        <w:rPr>
          <w:sz w:val="32"/>
          <w:szCs w:val="32"/>
        </w:rPr>
        <w:t>File system flags…………………………</w:t>
      </w:r>
      <w:r w:rsidR="006D69B5" w:rsidRPr="003E4675">
        <w:rPr>
          <w:sz w:val="32"/>
          <w:szCs w:val="32"/>
        </w:rPr>
        <w:t>……………………………………</w:t>
      </w:r>
      <w:r w:rsidRPr="003E4675">
        <w:rPr>
          <w:sz w:val="32"/>
          <w:szCs w:val="32"/>
        </w:rPr>
        <w:t>7-10</w:t>
      </w:r>
    </w:p>
    <w:p w14:paraId="3A20F027" w14:textId="7E771698" w:rsidR="00185B27" w:rsidRPr="003E4675" w:rsidRDefault="00185B27" w:rsidP="006D69B5">
      <w:pPr>
        <w:spacing w:line="480" w:lineRule="auto"/>
        <w:jc w:val="both"/>
        <w:rPr>
          <w:sz w:val="32"/>
          <w:szCs w:val="32"/>
        </w:rPr>
      </w:pPr>
      <w:r w:rsidRPr="003E4675">
        <w:rPr>
          <w:sz w:val="32"/>
          <w:szCs w:val="32"/>
        </w:rPr>
        <w:t>Webpage Flags……………………………</w:t>
      </w:r>
      <w:r w:rsidR="006D69B5" w:rsidRPr="003E4675">
        <w:rPr>
          <w:sz w:val="32"/>
          <w:szCs w:val="32"/>
        </w:rPr>
        <w:t>.........................................</w:t>
      </w:r>
      <w:r w:rsidRPr="003E4675">
        <w:rPr>
          <w:sz w:val="32"/>
          <w:szCs w:val="32"/>
        </w:rPr>
        <w:t>10-15</w:t>
      </w:r>
    </w:p>
    <w:p w14:paraId="1CA9EAA0" w14:textId="6B196A15" w:rsidR="00185B27" w:rsidRPr="003E4675" w:rsidRDefault="00185B27" w:rsidP="006D69B5">
      <w:pPr>
        <w:spacing w:line="480" w:lineRule="auto"/>
        <w:jc w:val="both"/>
        <w:rPr>
          <w:sz w:val="32"/>
          <w:szCs w:val="32"/>
        </w:rPr>
      </w:pPr>
      <w:r w:rsidRPr="003E4675">
        <w:rPr>
          <w:sz w:val="32"/>
          <w:szCs w:val="32"/>
        </w:rPr>
        <w:t>Hash cracking……………………………</w:t>
      </w:r>
      <w:r w:rsidR="006D69B5" w:rsidRPr="003E4675">
        <w:rPr>
          <w:sz w:val="32"/>
          <w:szCs w:val="32"/>
        </w:rPr>
        <w:t>……………………………………</w:t>
      </w:r>
      <w:r w:rsidRPr="003E4675">
        <w:rPr>
          <w:sz w:val="32"/>
          <w:szCs w:val="32"/>
        </w:rPr>
        <w:t>16-21</w:t>
      </w:r>
    </w:p>
    <w:p w14:paraId="3D9AC987" w14:textId="0436B796" w:rsidR="00185B27" w:rsidRPr="003E4675" w:rsidRDefault="00185B27" w:rsidP="006D69B5">
      <w:pPr>
        <w:spacing w:line="480" w:lineRule="auto"/>
        <w:jc w:val="both"/>
        <w:rPr>
          <w:sz w:val="32"/>
          <w:szCs w:val="32"/>
        </w:rPr>
      </w:pPr>
      <w:r w:rsidRPr="003E4675">
        <w:rPr>
          <w:sz w:val="32"/>
          <w:szCs w:val="32"/>
        </w:rPr>
        <w:t>Nmap Scan………………………………</w:t>
      </w:r>
      <w:r w:rsidR="006D69B5" w:rsidRPr="003E4675">
        <w:rPr>
          <w:sz w:val="32"/>
          <w:szCs w:val="32"/>
        </w:rPr>
        <w:t>…………………………………</w:t>
      </w:r>
      <w:proofErr w:type="gramStart"/>
      <w:r w:rsidR="006D69B5" w:rsidRPr="003E4675">
        <w:rPr>
          <w:sz w:val="32"/>
          <w:szCs w:val="32"/>
        </w:rPr>
        <w:t>…..</w:t>
      </w:r>
      <w:proofErr w:type="gramEnd"/>
      <w:r w:rsidRPr="003E4675">
        <w:rPr>
          <w:sz w:val="32"/>
          <w:szCs w:val="32"/>
        </w:rPr>
        <w:t>21-26</w:t>
      </w:r>
    </w:p>
    <w:p w14:paraId="76320BDE" w14:textId="2D311359" w:rsidR="00185B27" w:rsidRPr="003E4675" w:rsidRDefault="00185B27" w:rsidP="006D69B5">
      <w:pPr>
        <w:spacing w:line="480" w:lineRule="auto"/>
        <w:jc w:val="both"/>
        <w:rPr>
          <w:sz w:val="32"/>
          <w:szCs w:val="32"/>
        </w:rPr>
      </w:pPr>
      <w:r w:rsidRPr="003E4675">
        <w:rPr>
          <w:sz w:val="32"/>
          <w:szCs w:val="32"/>
        </w:rPr>
        <w:t>Conclusion…………………………………</w:t>
      </w:r>
      <w:r w:rsidR="006D69B5" w:rsidRPr="003E4675">
        <w:rPr>
          <w:sz w:val="32"/>
          <w:szCs w:val="32"/>
        </w:rPr>
        <w:t>……………………………………</w:t>
      </w:r>
      <w:r w:rsidRPr="003E4675">
        <w:rPr>
          <w:sz w:val="32"/>
          <w:szCs w:val="32"/>
        </w:rPr>
        <w:t>27</w:t>
      </w:r>
    </w:p>
    <w:p w14:paraId="0563E296" w14:textId="065CD193" w:rsidR="00AB6328" w:rsidRPr="003E4675" w:rsidRDefault="00185B27" w:rsidP="006D69B5">
      <w:pPr>
        <w:spacing w:line="480" w:lineRule="auto"/>
        <w:jc w:val="both"/>
        <w:rPr>
          <w:sz w:val="32"/>
          <w:szCs w:val="32"/>
        </w:rPr>
      </w:pPr>
      <w:r w:rsidRPr="003E4675">
        <w:rPr>
          <w:sz w:val="32"/>
          <w:szCs w:val="32"/>
        </w:rPr>
        <w:t>Appendix………………………………</w:t>
      </w:r>
      <w:r w:rsidR="006D69B5" w:rsidRPr="003E4675">
        <w:rPr>
          <w:sz w:val="32"/>
          <w:szCs w:val="32"/>
        </w:rPr>
        <w:t>…………………………………………</w:t>
      </w:r>
      <w:r w:rsidRPr="003E4675">
        <w:rPr>
          <w:sz w:val="32"/>
          <w:szCs w:val="32"/>
        </w:rPr>
        <w:t>28-30</w:t>
      </w:r>
    </w:p>
    <w:p w14:paraId="363DA63A" w14:textId="77777777" w:rsidR="008B20A3" w:rsidRDefault="008B20A3" w:rsidP="00185B27">
      <w:pPr>
        <w:jc w:val="both"/>
      </w:pPr>
    </w:p>
    <w:p w14:paraId="685F48D3" w14:textId="77777777" w:rsidR="00B12CCB" w:rsidRDefault="00B12CCB"/>
    <w:p w14:paraId="0971F3A0" w14:textId="3187A28F" w:rsidR="00DF198B" w:rsidRDefault="00DF198B" w:rsidP="00AB7E9E">
      <w:pPr>
        <w:spacing w:line="276" w:lineRule="auto"/>
      </w:pPr>
    </w:p>
    <w:p w14:paraId="739BF439" w14:textId="4D52EA36" w:rsidR="00DF198B" w:rsidRDefault="00DF198B" w:rsidP="00AB7E9E">
      <w:pPr>
        <w:pStyle w:val="GraphicAnchor"/>
        <w:spacing w:line="276" w:lineRule="auto"/>
      </w:pPr>
    </w:p>
    <w:p w14:paraId="2E3B1BC4" w14:textId="77777777" w:rsidR="002D2200" w:rsidRDefault="002D2200" w:rsidP="00AB7E9E">
      <w:pPr>
        <w:spacing w:line="276" w:lineRule="auto"/>
      </w:pPr>
    </w:p>
    <w:p w14:paraId="2CA4E7D3" w14:textId="2653DE93" w:rsidR="00E74B29" w:rsidRDefault="00E74B29" w:rsidP="00AB7E9E">
      <w:pPr>
        <w:pStyle w:val="GraphicAnchor"/>
        <w:spacing w:line="276" w:lineRule="auto"/>
      </w:pPr>
    </w:p>
    <w:tbl>
      <w:tblPr>
        <w:tblStyle w:val="TableGrid"/>
        <w:tblpPr w:leftFromText="180" w:rightFromText="180" w:horzAnchor="margin" w:tblpY="42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545"/>
        <w:gridCol w:w="894"/>
        <w:gridCol w:w="2158"/>
        <w:gridCol w:w="1079"/>
        <w:gridCol w:w="1079"/>
      </w:tblGrid>
      <w:tr w:rsidR="0048120C" w14:paraId="5355FEE7" w14:textId="77777777" w:rsidTr="00482CA5">
        <w:trPr>
          <w:trHeight w:val="531"/>
        </w:trPr>
        <w:tc>
          <w:tcPr>
            <w:tcW w:w="2158" w:type="dxa"/>
            <w:gridSpan w:val="2"/>
          </w:tcPr>
          <w:p w14:paraId="4D5E5747" w14:textId="77777777" w:rsidR="0048120C" w:rsidRDefault="0048120C" w:rsidP="00AB7E9E">
            <w:pPr>
              <w:spacing w:line="276" w:lineRule="auto"/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7471F87" w14:textId="77777777" w:rsidR="0048120C" w:rsidRDefault="0048120C" w:rsidP="00AB7E9E">
            <w:pPr>
              <w:spacing w:line="276" w:lineRule="auto"/>
            </w:pP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3E9144A0" w14:textId="77777777" w:rsidR="0048120C" w:rsidRDefault="0048120C" w:rsidP="00AB7E9E">
            <w:pPr>
              <w:spacing w:line="276" w:lineRule="auto"/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6028C02" w14:textId="77777777" w:rsidR="0048120C" w:rsidRDefault="0048120C" w:rsidP="00AB7E9E">
            <w:pPr>
              <w:spacing w:line="276" w:lineRule="auto"/>
            </w:pPr>
          </w:p>
        </w:tc>
        <w:tc>
          <w:tcPr>
            <w:tcW w:w="2158" w:type="dxa"/>
            <w:gridSpan w:val="2"/>
          </w:tcPr>
          <w:p w14:paraId="0AC2196C" w14:textId="77777777" w:rsidR="0048120C" w:rsidRDefault="0048120C" w:rsidP="00AB7E9E">
            <w:pPr>
              <w:spacing w:line="276" w:lineRule="auto"/>
            </w:pPr>
          </w:p>
        </w:tc>
      </w:tr>
      <w:tr w:rsidR="0048120C" w14:paraId="1E3E87B6" w14:textId="77777777" w:rsidTr="00482CA5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2520C660" w14:textId="77777777" w:rsidR="0048120C" w:rsidRDefault="0048120C" w:rsidP="00AB7E9E">
            <w:pPr>
              <w:spacing w:line="276" w:lineRule="auto"/>
            </w:pPr>
          </w:p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5671E46" w14:textId="6714720D" w:rsidR="0048120C" w:rsidRDefault="00972A7F" w:rsidP="00AB7E9E">
            <w:pPr>
              <w:pStyle w:val="Heading4"/>
              <w:spacing w:line="276" w:lineRule="auto"/>
            </w:pPr>
            <w:r>
              <w:t>Introduction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100155A0" w14:textId="77777777" w:rsidR="0048120C" w:rsidRDefault="0048120C" w:rsidP="00AB7E9E">
            <w:pPr>
              <w:spacing w:line="276" w:lineRule="auto"/>
            </w:pPr>
          </w:p>
        </w:tc>
      </w:tr>
      <w:tr w:rsidR="0048120C" w14:paraId="06590714" w14:textId="77777777" w:rsidTr="00482CA5">
        <w:tc>
          <w:tcPr>
            <w:tcW w:w="2158" w:type="dxa"/>
            <w:gridSpan w:val="2"/>
          </w:tcPr>
          <w:p w14:paraId="5FE90783" w14:textId="77777777" w:rsidR="0048120C" w:rsidRDefault="0048120C" w:rsidP="00AB7E9E">
            <w:pPr>
              <w:spacing w:line="276" w:lineRule="auto"/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09D227DA" w14:textId="77777777" w:rsidR="0048120C" w:rsidRDefault="0048120C" w:rsidP="00AB7E9E">
            <w:pPr>
              <w:spacing w:line="276" w:lineRule="auto"/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5E4F81F4" w14:textId="77777777" w:rsidR="0048120C" w:rsidRDefault="0048120C" w:rsidP="00AB7E9E">
            <w:pPr>
              <w:spacing w:line="276" w:lineRule="auto"/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B394A7A" w14:textId="77777777" w:rsidR="0048120C" w:rsidRDefault="0048120C" w:rsidP="00AB7E9E">
            <w:pPr>
              <w:spacing w:line="276" w:lineRule="auto"/>
            </w:pPr>
          </w:p>
        </w:tc>
        <w:tc>
          <w:tcPr>
            <w:tcW w:w="2158" w:type="dxa"/>
            <w:gridSpan w:val="2"/>
          </w:tcPr>
          <w:p w14:paraId="4FEB062F" w14:textId="77777777" w:rsidR="0048120C" w:rsidRDefault="0048120C" w:rsidP="00AB7E9E">
            <w:pPr>
              <w:spacing w:line="276" w:lineRule="auto"/>
            </w:pPr>
          </w:p>
        </w:tc>
      </w:tr>
      <w:tr w:rsidR="0048120C" w14:paraId="74094587" w14:textId="77777777" w:rsidTr="00482CA5">
        <w:trPr>
          <w:trHeight w:val="4086"/>
        </w:trPr>
        <w:tc>
          <w:tcPr>
            <w:tcW w:w="1079" w:type="dxa"/>
          </w:tcPr>
          <w:p w14:paraId="2071411E" w14:textId="77777777" w:rsidR="0048120C" w:rsidRDefault="0048120C" w:rsidP="00AB7E9E">
            <w:pPr>
              <w:spacing w:line="276" w:lineRule="auto"/>
            </w:pPr>
          </w:p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3DBCDE0" w14:textId="47423B88" w:rsidR="0048120C" w:rsidRPr="0048120C" w:rsidRDefault="005216EB" w:rsidP="00AB7E9E">
            <w:pPr>
              <w:pStyle w:val="Heading5"/>
              <w:spacing w:line="276" w:lineRule="auto"/>
            </w:pPr>
            <w:r>
              <w:t>Synopsis</w:t>
            </w:r>
          </w:p>
          <w:p w14:paraId="1275EA23" w14:textId="77777777" w:rsidR="0048120C" w:rsidRDefault="0048120C" w:rsidP="00AB7E9E">
            <w:pPr>
              <w:spacing w:line="276" w:lineRule="auto"/>
            </w:pPr>
          </w:p>
          <w:p w14:paraId="20C306BB" w14:textId="47B8F36C" w:rsidR="0048120C" w:rsidRPr="00750E02" w:rsidRDefault="00972A7F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  <w:r w:rsidRPr="00750E02">
              <w:rPr>
                <w:sz w:val="24"/>
                <w:szCs w:val="24"/>
              </w:rPr>
              <w:t xml:space="preserve">Masterschool strives to challenge their students to </w:t>
            </w:r>
            <w:r w:rsidR="000F3C3B" w:rsidRPr="00750E02">
              <w:rPr>
                <w:sz w:val="24"/>
                <w:szCs w:val="24"/>
              </w:rPr>
              <w:t>think out of the box. This CTF challenge was created to test our ability to solve problems</w:t>
            </w:r>
            <w:r w:rsidR="00B02FCC" w:rsidRPr="00750E02">
              <w:rPr>
                <w:sz w:val="24"/>
                <w:szCs w:val="24"/>
              </w:rPr>
              <w:t xml:space="preserve">, test </w:t>
            </w:r>
            <w:r w:rsidR="000F3C3B" w:rsidRPr="00750E02">
              <w:rPr>
                <w:sz w:val="24"/>
                <w:szCs w:val="24"/>
              </w:rPr>
              <w:t>our technical skills, file management, navigat</w:t>
            </w:r>
            <w:r w:rsidR="00B02FCC" w:rsidRPr="00750E02">
              <w:rPr>
                <w:sz w:val="24"/>
                <w:szCs w:val="24"/>
              </w:rPr>
              <w:t xml:space="preserve">ion, </w:t>
            </w:r>
            <w:r w:rsidR="000F3C3B" w:rsidRPr="00750E02">
              <w:rPr>
                <w:sz w:val="24"/>
                <w:szCs w:val="24"/>
              </w:rPr>
              <w:t>prove the skills we acquired during Linux fundamentals</w:t>
            </w:r>
            <w:r w:rsidR="00B02FCC" w:rsidRPr="00750E02">
              <w:rPr>
                <w:sz w:val="24"/>
                <w:szCs w:val="24"/>
              </w:rPr>
              <w:t xml:space="preserve"> and many more that would translate to the field of cybersecurity. </w:t>
            </w:r>
          </w:p>
          <w:p w14:paraId="32FF97EA" w14:textId="77777777" w:rsidR="00B02FCC" w:rsidRPr="00750E02" w:rsidRDefault="00B02FCC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</w:p>
          <w:p w14:paraId="7EA768B0" w14:textId="44F085CE" w:rsidR="00B02FCC" w:rsidRPr="00750E02" w:rsidRDefault="00B02FCC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  <w:r w:rsidRPr="00750E02">
              <w:rPr>
                <w:sz w:val="24"/>
                <w:szCs w:val="24"/>
              </w:rPr>
              <w:t>The assignment was straightforward, find the hidden flags using Linux commands</w:t>
            </w:r>
            <w:r w:rsidR="007615B8" w:rsidRPr="00750E02">
              <w:rPr>
                <w:sz w:val="24"/>
                <w:szCs w:val="24"/>
              </w:rPr>
              <w:t xml:space="preserve"> or utilizing online resource.</w:t>
            </w:r>
            <w:r w:rsidR="00750E02">
              <w:t xml:space="preserve"> </w:t>
            </w:r>
            <w:r w:rsidR="00750E02">
              <w:rPr>
                <w:sz w:val="24"/>
                <w:szCs w:val="24"/>
              </w:rPr>
              <w:t xml:space="preserve">Being detailed and thinking outside the box was highly encouraged. </w:t>
            </w:r>
          </w:p>
        </w:tc>
        <w:tc>
          <w:tcPr>
            <w:tcW w:w="1079" w:type="dxa"/>
          </w:tcPr>
          <w:p w14:paraId="776836BF" w14:textId="77777777" w:rsidR="0048120C" w:rsidRDefault="0048120C" w:rsidP="00AB7E9E">
            <w:pPr>
              <w:spacing w:line="276" w:lineRule="auto"/>
            </w:pPr>
          </w:p>
        </w:tc>
      </w:tr>
      <w:tr w:rsidR="0048120C" w14:paraId="7972DA97" w14:textId="77777777" w:rsidTr="00482CA5">
        <w:trPr>
          <w:trHeight w:val="730"/>
        </w:trPr>
        <w:tc>
          <w:tcPr>
            <w:tcW w:w="1079" w:type="dxa"/>
          </w:tcPr>
          <w:p w14:paraId="22BD4DE5" w14:textId="77777777" w:rsidR="0048120C" w:rsidRDefault="0048120C" w:rsidP="00AB7E9E">
            <w:pPr>
              <w:spacing w:line="276" w:lineRule="auto"/>
            </w:pPr>
          </w:p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53621BCA" w14:textId="65702D61" w:rsidR="0048120C" w:rsidRDefault="007615B8" w:rsidP="00AB7E9E">
            <w:pPr>
              <w:pStyle w:val="Heading5"/>
              <w:spacing w:line="276" w:lineRule="auto"/>
            </w:pPr>
            <w:r>
              <w:t xml:space="preserve">Challenges </w:t>
            </w:r>
          </w:p>
          <w:p w14:paraId="67EE00C7" w14:textId="77777777" w:rsidR="007615B8" w:rsidRDefault="007615B8" w:rsidP="00AB7E9E">
            <w:pPr>
              <w:spacing w:line="276" w:lineRule="auto"/>
            </w:pPr>
          </w:p>
          <w:p w14:paraId="2284BD29" w14:textId="34BA6462" w:rsidR="007615B8" w:rsidRPr="007615B8" w:rsidRDefault="007615B8" w:rsidP="00AB7E9E">
            <w:pPr>
              <w:spacing w:line="276" w:lineRule="auto"/>
            </w:pPr>
            <w:r>
              <w:t xml:space="preserve">There were six challenges: </w:t>
            </w:r>
          </w:p>
          <w:p w14:paraId="75D0E6CD" w14:textId="77777777" w:rsidR="0048120C" w:rsidRPr="0048120C" w:rsidRDefault="0048120C" w:rsidP="00AB7E9E">
            <w:pPr>
              <w:spacing w:line="276" w:lineRule="auto"/>
            </w:pPr>
          </w:p>
        </w:tc>
        <w:tc>
          <w:tcPr>
            <w:tcW w:w="545" w:type="dxa"/>
            <w:tcBorders>
              <w:top w:val="single" w:sz="18" w:space="0" w:color="476166" w:themeColor="accent1"/>
            </w:tcBorders>
          </w:tcPr>
          <w:p w14:paraId="6A333F2E" w14:textId="77777777" w:rsidR="0048120C" w:rsidRDefault="0048120C" w:rsidP="00AB7E9E">
            <w:pPr>
              <w:spacing w:line="276" w:lineRule="auto"/>
            </w:pPr>
          </w:p>
        </w:tc>
        <w:tc>
          <w:tcPr>
            <w:tcW w:w="4131" w:type="dxa"/>
            <w:gridSpan w:val="3"/>
            <w:tcBorders>
              <w:top w:val="single" w:sz="18" w:space="0" w:color="476166" w:themeColor="accent1"/>
            </w:tcBorders>
          </w:tcPr>
          <w:p w14:paraId="4B0BB987" w14:textId="77777777" w:rsidR="0048120C" w:rsidRDefault="0048120C" w:rsidP="00AB7E9E">
            <w:pPr>
              <w:spacing w:line="276" w:lineRule="auto"/>
            </w:pPr>
          </w:p>
        </w:tc>
        <w:tc>
          <w:tcPr>
            <w:tcW w:w="1079" w:type="dxa"/>
          </w:tcPr>
          <w:p w14:paraId="1BD94683" w14:textId="77777777" w:rsidR="0048120C" w:rsidRDefault="0048120C" w:rsidP="00AB7E9E">
            <w:pPr>
              <w:spacing w:line="276" w:lineRule="auto"/>
            </w:pPr>
          </w:p>
        </w:tc>
      </w:tr>
      <w:tr w:rsidR="0048120C" w14:paraId="21D17547" w14:textId="77777777" w:rsidTr="00482CA5">
        <w:trPr>
          <w:trHeight w:val="3990"/>
        </w:trPr>
        <w:tc>
          <w:tcPr>
            <w:tcW w:w="1079" w:type="dxa"/>
          </w:tcPr>
          <w:p w14:paraId="4638CC3D" w14:textId="77777777" w:rsidR="0048120C" w:rsidRPr="007615B8" w:rsidRDefault="0048120C" w:rsidP="00AB7E9E">
            <w:pPr>
              <w:spacing w:line="276" w:lineRule="auto"/>
            </w:pPr>
          </w:p>
        </w:tc>
        <w:tc>
          <w:tcPr>
            <w:tcW w:w="3956" w:type="dxa"/>
            <w:gridSpan w:val="3"/>
          </w:tcPr>
          <w:p w14:paraId="1021502E" w14:textId="6165FBCF" w:rsidR="0048120C" w:rsidRPr="007615B8" w:rsidRDefault="007615B8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  <w:r w:rsidRPr="007615B8">
              <w:rPr>
                <w:b/>
                <w:bCs/>
                <w:sz w:val="24"/>
                <w:szCs w:val="24"/>
              </w:rPr>
              <w:t>Linux Basics:</w:t>
            </w:r>
            <w:r w:rsidRPr="007615B8">
              <w:rPr>
                <w:sz w:val="24"/>
                <w:szCs w:val="24"/>
              </w:rPr>
              <w:t xml:space="preserve"> </w:t>
            </w:r>
            <w:r w:rsidR="00613ACC">
              <w:rPr>
                <w:sz w:val="24"/>
                <w:szCs w:val="24"/>
              </w:rPr>
              <w:t>demonstrate proficiency with basic Linux commands.</w:t>
            </w:r>
            <w:r w:rsidRPr="007615B8">
              <w:rPr>
                <w:sz w:val="24"/>
                <w:szCs w:val="24"/>
              </w:rPr>
              <w:t xml:space="preserve">  </w:t>
            </w:r>
          </w:p>
          <w:p w14:paraId="4DAC1795" w14:textId="77777777" w:rsidR="007615B8" w:rsidRPr="007615B8" w:rsidRDefault="007615B8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</w:p>
          <w:p w14:paraId="4ACBAADB" w14:textId="01C10202" w:rsidR="007615B8" w:rsidRPr="007615B8" w:rsidRDefault="007615B8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  <w:r w:rsidRPr="007615B8">
              <w:rPr>
                <w:b/>
                <w:bCs/>
                <w:sz w:val="24"/>
                <w:szCs w:val="24"/>
              </w:rPr>
              <w:t>File Flag System:</w:t>
            </w:r>
            <w:r w:rsidRPr="007615B8">
              <w:rPr>
                <w:sz w:val="24"/>
                <w:szCs w:val="24"/>
              </w:rPr>
              <w:t xml:space="preserve"> </w:t>
            </w:r>
            <w:r w:rsidR="00750E02">
              <w:rPr>
                <w:sz w:val="24"/>
                <w:szCs w:val="24"/>
              </w:rPr>
              <w:t>navigate</w:t>
            </w:r>
            <w:r w:rsidR="009425C9">
              <w:rPr>
                <w:sz w:val="24"/>
                <w:szCs w:val="24"/>
              </w:rPr>
              <w:t xml:space="preserve"> and discover hidden flags</w:t>
            </w:r>
            <w:r w:rsidR="00750E02">
              <w:rPr>
                <w:sz w:val="24"/>
                <w:szCs w:val="24"/>
              </w:rPr>
              <w:t xml:space="preserve"> through the file </w:t>
            </w:r>
            <w:r w:rsidR="000938CB">
              <w:rPr>
                <w:sz w:val="24"/>
                <w:szCs w:val="24"/>
              </w:rPr>
              <w:t>system.</w:t>
            </w:r>
          </w:p>
          <w:p w14:paraId="2E8B3336" w14:textId="77777777" w:rsidR="007615B8" w:rsidRPr="007615B8" w:rsidRDefault="007615B8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</w:p>
          <w:p w14:paraId="0C0023E5" w14:textId="2D105A25" w:rsidR="007615B8" w:rsidRPr="007615B8" w:rsidRDefault="007615B8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  <w:r w:rsidRPr="007615B8">
              <w:rPr>
                <w:b/>
                <w:bCs/>
                <w:sz w:val="24"/>
                <w:szCs w:val="24"/>
              </w:rPr>
              <w:t>Webpage Flags:</w:t>
            </w:r>
            <w:r w:rsidRPr="007615B8">
              <w:rPr>
                <w:sz w:val="24"/>
                <w:szCs w:val="24"/>
              </w:rPr>
              <w:t xml:space="preserve"> </w:t>
            </w:r>
            <w:r w:rsidR="00461C57">
              <w:rPr>
                <w:sz w:val="24"/>
                <w:szCs w:val="24"/>
              </w:rPr>
              <w:t>navigate and discover hidden flags in webpage</w:t>
            </w:r>
            <w:r w:rsidR="00B64C02">
              <w:rPr>
                <w:sz w:val="24"/>
                <w:szCs w:val="24"/>
              </w:rPr>
              <w:t>s.</w:t>
            </w:r>
          </w:p>
        </w:tc>
        <w:tc>
          <w:tcPr>
            <w:tcW w:w="545" w:type="dxa"/>
          </w:tcPr>
          <w:p w14:paraId="7C6DB299" w14:textId="77777777" w:rsidR="0048120C" w:rsidRPr="007615B8" w:rsidRDefault="0048120C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4131" w:type="dxa"/>
            <w:gridSpan w:val="3"/>
          </w:tcPr>
          <w:p w14:paraId="7B4D5134" w14:textId="2A95F74F" w:rsidR="0048120C" w:rsidRPr="007615B8" w:rsidRDefault="007615B8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  <w:r w:rsidRPr="007615B8">
              <w:rPr>
                <w:b/>
                <w:bCs/>
                <w:sz w:val="24"/>
                <w:szCs w:val="24"/>
              </w:rPr>
              <w:t>Hidden Flags:</w:t>
            </w:r>
            <w:r w:rsidRPr="007615B8">
              <w:rPr>
                <w:sz w:val="24"/>
                <w:szCs w:val="24"/>
              </w:rPr>
              <w:t xml:space="preserve"> </w:t>
            </w:r>
            <w:r w:rsidR="00B64C02">
              <w:rPr>
                <w:sz w:val="24"/>
                <w:szCs w:val="24"/>
              </w:rPr>
              <w:t xml:space="preserve">objectives hidden within a local system, webpage, or application, to be discovered utilizing learned skills. </w:t>
            </w:r>
          </w:p>
          <w:p w14:paraId="578D2D24" w14:textId="77777777" w:rsidR="007615B8" w:rsidRPr="007615B8" w:rsidRDefault="007615B8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</w:p>
          <w:p w14:paraId="1BED3040" w14:textId="053E0623" w:rsidR="007615B8" w:rsidRDefault="007615B8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  <w:r w:rsidRPr="007615B8">
              <w:rPr>
                <w:b/>
                <w:bCs/>
                <w:sz w:val="24"/>
                <w:szCs w:val="24"/>
              </w:rPr>
              <w:t>Hash cracking:</w:t>
            </w:r>
            <w:r w:rsidRPr="007615B8">
              <w:rPr>
                <w:sz w:val="24"/>
                <w:szCs w:val="24"/>
              </w:rPr>
              <w:t xml:space="preserve"> </w:t>
            </w:r>
            <w:r w:rsidR="00B64C02">
              <w:rPr>
                <w:sz w:val="24"/>
                <w:szCs w:val="24"/>
              </w:rPr>
              <w:t xml:space="preserve">use appropriate tool to decrypt the hidden flags. </w:t>
            </w:r>
          </w:p>
          <w:p w14:paraId="1C1615AA" w14:textId="77777777" w:rsidR="00750E02" w:rsidRDefault="00750E02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</w:p>
          <w:p w14:paraId="17699072" w14:textId="4D948DB2" w:rsidR="00750E02" w:rsidRPr="007615B8" w:rsidRDefault="00750E02" w:rsidP="00AB7E9E">
            <w:pPr>
              <w:pStyle w:val="Text"/>
              <w:spacing w:line="276" w:lineRule="auto"/>
              <w:rPr>
                <w:sz w:val="24"/>
                <w:szCs w:val="24"/>
              </w:rPr>
            </w:pPr>
            <w:r w:rsidRPr="00750E02">
              <w:rPr>
                <w:b/>
                <w:bCs/>
                <w:sz w:val="24"/>
                <w:szCs w:val="24"/>
              </w:rPr>
              <w:t>Nmap Scan Report:</w:t>
            </w:r>
            <w:r>
              <w:rPr>
                <w:sz w:val="24"/>
                <w:szCs w:val="24"/>
              </w:rPr>
              <w:t xml:space="preserve"> </w:t>
            </w:r>
            <w:r w:rsidR="00B64C02">
              <w:rPr>
                <w:sz w:val="24"/>
                <w:szCs w:val="24"/>
              </w:rPr>
              <w:t xml:space="preserve">Run </w:t>
            </w:r>
            <w:r w:rsidR="000938CB">
              <w:rPr>
                <w:sz w:val="24"/>
                <w:szCs w:val="24"/>
              </w:rPr>
              <w:t xml:space="preserve">Nmap on the target to explore and discover open ports that can be exploited. 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079" w:type="dxa"/>
          </w:tcPr>
          <w:p w14:paraId="47D71871" w14:textId="77777777" w:rsidR="0048120C" w:rsidRDefault="0048120C" w:rsidP="00AB7E9E">
            <w:pPr>
              <w:spacing w:line="276" w:lineRule="auto"/>
            </w:pPr>
          </w:p>
        </w:tc>
      </w:tr>
    </w:tbl>
    <w:p w14:paraId="0EA470E6" w14:textId="77777777" w:rsidR="00DB52E9" w:rsidRDefault="00DB52E9" w:rsidP="00AB7E9E">
      <w:pPr>
        <w:tabs>
          <w:tab w:val="left" w:pos="1226"/>
        </w:tabs>
        <w:spacing w:line="276" w:lineRule="auto"/>
        <w:sectPr w:rsidR="00DB52E9" w:rsidSect="00AA29B7">
          <w:footerReference w:type="even" r:id="rId13"/>
          <w:footerReference w:type="default" r:id="rId14"/>
          <w:pgSz w:w="12240" w:h="15840" w:code="1"/>
          <w:pgMar w:top="720" w:right="720" w:bottom="720" w:left="720" w:header="709" w:footer="709" w:gutter="0"/>
          <w:cols w:space="708"/>
          <w:titlePg/>
          <w:docGrid w:linePitch="360"/>
        </w:sectPr>
      </w:pPr>
    </w:p>
    <w:p w14:paraId="1B4B1951" w14:textId="174C33AE" w:rsidR="00D34D86" w:rsidRPr="00A10766" w:rsidRDefault="0049342D" w:rsidP="00AB7E9E">
      <w:pPr>
        <w:pStyle w:val="Quote"/>
        <w:spacing w:line="276" w:lineRule="auto"/>
        <w:rPr>
          <w:b/>
          <w:bCs/>
          <w:sz w:val="56"/>
          <w:szCs w:val="56"/>
        </w:rPr>
      </w:pPr>
      <w:r w:rsidRPr="00A10766">
        <w:rPr>
          <w:b/>
          <w:bCs/>
          <w:sz w:val="56"/>
          <w:szCs w:val="56"/>
        </w:rPr>
        <w:lastRenderedPageBreak/>
        <w:t xml:space="preserve">Lets’ Get Started </w:t>
      </w:r>
    </w:p>
    <w:p w14:paraId="206C5DE7" w14:textId="77777777" w:rsidR="0049342D" w:rsidRDefault="0049342D" w:rsidP="00CC5016">
      <w:pPr>
        <w:tabs>
          <w:tab w:val="left" w:pos="1226"/>
        </w:tabs>
        <w:spacing w:line="360" w:lineRule="auto"/>
      </w:pPr>
    </w:p>
    <w:p w14:paraId="2EDBEF41" w14:textId="318A4456" w:rsidR="00227E80" w:rsidRDefault="003C7866" w:rsidP="00CC5016">
      <w:pPr>
        <w:tabs>
          <w:tab w:val="left" w:pos="1226"/>
        </w:tabs>
        <w:spacing w:line="360" w:lineRule="auto"/>
      </w:pPr>
      <w:r>
        <w:t xml:space="preserve">The </w:t>
      </w:r>
      <w:r w:rsidR="00D34D86">
        <w:t xml:space="preserve">first </w:t>
      </w:r>
      <w:r w:rsidR="008721EC">
        <w:t xml:space="preserve">step is to access the machine. </w:t>
      </w:r>
      <w:r w:rsidR="000D29D7">
        <w:t xml:space="preserve">After your machine has loaded and you can see </w:t>
      </w:r>
      <w:proofErr w:type="spellStart"/>
      <w:r w:rsidR="000D29D7">
        <w:t>root</w:t>
      </w:r>
      <w:r w:rsidR="00A1028B">
        <w:t>@IP</w:t>
      </w:r>
      <w:proofErr w:type="spellEnd"/>
      <w:r w:rsidR="00A1028B">
        <w:t>, start entering “</w:t>
      </w:r>
      <w:proofErr w:type="spellStart"/>
      <w:r w:rsidR="00A1028B">
        <w:t>ssh</w:t>
      </w:r>
      <w:proofErr w:type="spellEnd"/>
      <w:r w:rsidR="00A1028B">
        <w:t xml:space="preserve"> </w:t>
      </w:r>
      <w:proofErr w:type="spellStart"/>
      <w:r w:rsidR="00A1028B">
        <w:t>ctf@your</w:t>
      </w:r>
      <w:proofErr w:type="spellEnd"/>
      <w:r w:rsidR="00A1028B">
        <w:t xml:space="preserve"> virtual machine IP address. </w:t>
      </w:r>
      <w:r w:rsidR="005F39CB">
        <w:t xml:space="preserve">It should look like the image below. </w:t>
      </w:r>
    </w:p>
    <w:p w14:paraId="343E3D36" w14:textId="77777777" w:rsidR="005F39CB" w:rsidRDefault="005F39CB" w:rsidP="00CC5016">
      <w:pPr>
        <w:tabs>
          <w:tab w:val="left" w:pos="1226"/>
        </w:tabs>
        <w:spacing w:line="360" w:lineRule="auto"/>
      </w:pPr>
    </w:p>
    <w:p w14:paraId="78C20757" w14:textId="6D7EFF19" w:rsidR="001A640D" w:rsidRPr="001A640D" w:rsidRDefault="00FC177C" w:rsidP="00CC5016">
      <w:pPr>
        <w:spacing w:line="360" w:lineRule="auto"/>
      </w:pPr>
      <w:r w:rsidRPr="00FC177C">
        <w:rPr>
          <w:noProof/>
        </w:rPr>
        <w:drawing>
          <wp:inline distT="0" distB="0" distL="0" distR="0" wp14:anchorId="1C242029" wp14:editId="7C89D78C">
            <wp:extent cx="5323438" cy="4563029"/>
            <wp:effectExtent l="0" t="0" r="0" b="0"/>
            <wp:docPr id="129165511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5111" name="Picture 1" descr="A computer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2966" cy="46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B2BF" w14:textId="77777777" w:rsidR="001A640D" w:rsidRPr="001A640D" w:rsidRDefault="001A640D" w:rsidP="00CC5016">
      <w:pPr>
        <w:spacing w:line="360" w:lineRule="auto"/>
      </w:pPr>
    </w:p>
    <w:p w14:paraId="5E207D39" w14:textId="4ECE6D56" w:rsidR="001A640D" w:rsidRDefault="0067268A" w:rsidP="00CC5016">
      <w:pPr>
        <w:tabs>
          <w:tab w:val="left" w:pos="1198"/>
        </w:tabs>
        <w:spacing w:line="360" w:lineRule="auto"/>
      </w:pPr>
      <w:r>
        <w:t xml:space="preserve">After we are in the system, we get our first </w:t>
      </w:r>
      <w:r w:rsidR="00804A14">
        <w:t>flag</w:t>
      </w:r>
      <w:r>
        <w:t xml:space="preserve">. </w:t>
      </w:r>
    </w:p>
    <w:p w14:paraId="215C3D84" w14:textId="2E5F0A4E" w:rsidR="0067268A" w:rsidRDefault="0067268A" w:rsidP="00CC5016">
      <w:pPr>
        <w:tabs>
          <w:tab w:val="left" w:pos="1198"/>
        </w:tabs>
        <w:spacing w:line="360" w:lineRule="auto"/>
      </w:pPr>
    </w:p>
    <w:p w14:paraId="1C4D3C22" w14:textId="624E6F68" w:rsidR="0067268A" w:rsidRPr="00932309" w:rsidRDefault="00804A14" w:rsidP="00CC5016">
      <w:pPr>
        <w:tabs>
          <w:tab w:val="left" w:pos="1198"/>
        </w:tabs>
        <w:spacing w:line="360" w:lineRule="auto"/>
        <w:rPr>
          <w:b/>
          <w:bCs/>
          <w:color w:val="000000" w:themeColor="text1"/>
        </w:rPr>
      </w:pPr>
      <w:r w:rsidRPr="00932309">
        <w:rPr>
          <w:b/>
          <w:bCs/>
        </w:rPr>
        <w:t xml:space="preserve">| </w:t>
      </w:r>
      <w:r w:rsidRPr="00932309">
        <w:rPr>
          <w:b/>
          <w:bCs/>
          <w:color w:val="16665A"/>
        </w:rPr>
        <w:t>{h4ck3r5_r_us}</w:t>
      </w:r>
    </w:p>
    <w:p w14:paraId="750FC721" w14:textId="77777777" w:rsidR="00804A14" w:rsidRDefault="00804A14" w:rsidP="00CC5016">
      <w:pPr>
        <w:tabs>
          <w:tab w:val="left" w:pos="1198"/>
        </w:tabs>
        <w:spacing w:line="360" w:lineRule="auto"/>
        <w:rPr>
          <w:color w:val="000000" w:themeColor="text1"/>
        </w:rPr>
      </w:pPr>
    </w:p>
    <w:p w14:paraId="21EA7CF3" w14:textId="6192C187" w:rsidR="00804A14" w:rsidRDefault="00541426" w:rsidP="00CC5016">
      <w:pPr>
        <w:tabs>
          <w:tab w:val="left" w:pos="1198"/>
        </w:tabs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Now that we are in the system, we can </w:t>
      </w:r>
      <w:r w:rsidR="00CF70FA">
        <w:rPr>
          <w:color w:val="000000" w:themeColor="text1"/>
        </w:rPr>
        <w:t xml:space="preserve">start our challenge. </w:t>
      </w:r>
    </w:p>
    <w:p w14:paraId="579026D8" w14:textId="77777777" w:rsidR="00CF70FA" w:rsidRDefault="00CF70FA" w:rsidP="00CC5016">
      <w:pPr>
        <w:tabs>
          <w:tab w:val="left" w:pos="1198"/>
        </w:tabs>
        <w:spacing w:line="360" w:lineRule="auto"/>
        <w:rPr>
          <w:color w:val="000000" w:themeColor="text1"/>
        </w:rPr>
      </w:pPr>
    </w:p>
    <w:p w14:paraId="382E6992" w14:textId="1B8AD96E" w:rsidR="00CF70FA" w:rsidRDefault="00CF70FA" w:rsidP="00955368">
      <w:pPr>
        <w:pStyle w:val="Heading1"/>
        <w:jc w:val="left"/>
      </w:pPr>
      <w:r w:rsidRPr="00A10766">
        <w:lastRenderedPageBreak/>
        <w:t xml:space="preserve">Linux Basics: User and File Management  </w:t>
      </w:r>
    </w:p>
    <w:p w14:paraId="5BB59B1D" w14:textId="77777777" w:rsidR="00955368" w:rsidRPr="00955368" w:rsidRDefault="00955368" w:rsidP="00955368"/>
    <w:p w14:paraId="61CEC89E" w14:textId="1B6039E2" w:rsidR="00CF70FA" w:rsidRDefault="00825FAE" w:rsidP="00CC5016">
      <w:pPr>
        <w:spacing w:line="360" w:lineRule="auto"/>
      </w:pPr>
      <w:r>
        <w:t xml:space="preserve">Our first challenge was to </w:t>
      </w:r>
      <w:r w:rsidR="00A51EE5">
        <w:t xml:space="preserve">create a new user in the Linux system. </w:t>
      </w:r>
      <w:r w:rsidR="009974A2">
        <w:t>To</w:t>
      </w:r>
      <w:r w:rsidR="00A51EE5">
        <w:t xml:space="preserve"> </w:t>
      </w:r>
      <w:r w:rsidR="0091485A">
        <w:t>achieve</w:t>
      </w:r>
      <w:r w:rsidR="00A51EE5">
        <w:t xml:space="preserve"> this, we will be using </w:t>
      </w:r>
      <w:r w:rsidR="0091485A">
        <w:t>“</w:t>
      </w:r>
      <w:proofErr w:type="spellStart"/>
      <w:r w:rsidR="0091485A">
        <w:t>sudo</w:t>
      </w:r>
      <w:proofErr w:type="spellEnd"/>
      <w:r w:rsidR="0091485A">
        <w:t xml:space="preserve">” command. </w:t>
      </w:r>
      <w:r>
        <w:t xml:space="preserve"> </w:t>
      </w:r>
      <w:r w:rsidR="0091485A">
        <w:t xml:space="preserve">The </w:t>
      </w:r>
      <w:proofErr w:type="spellStart"/>
      <w:r w:rsidR="00AB24F0">
        <w:t>s</w:t>
      </w:r>
      <w:r w:rsidR="0091485A">
        <w:t>udo</w:t>
      </w:r>
      <w:proofErr w:type="spellEnd"/>
      <w:r w:rsidR="0091485A">
        <w:t xml:space="preserve"> command </w:t>
      </w:r>
      <w:r w:rsidR="00893D8E">
        <w:t xml:space="preserve">allows us to </w:t>
      </w:r>
      <w:r w:rsidR="00AB24F0">
        <w:t>run as an administrator, allowing us to make changes to users, create and delete users</w:t>
      </w:r>
      <w:r w:rsidR="00AC1B32">
        <w:t xml:space="preserve">. Let just say it gives us </w:t>
      </w:r>
      <w:r w:rsidR="004A41B6">
        <w:t>premium</w:t>
      </w:r>
      <w:r w:rsidR="00AC1B32">
        <w:t xml:space="preserve"> pri</w:t>
      </w:r>
      <w:r w:rsidR="009974A2">
        <w:t xml:space="preserve">vileges. </w:t>
      </w:r>
    </w:p>
    <w:p w14:paraId="76CD6F8F" w14:textId="77777777" w:rsidR="004A41B6" w:rsidRDefault="004A41B6" w:rsidP="00CC5016">
      <w:pPr>
        <w:spacing w:line="360" w:lineRule="auto"/>
      </w:pPr>
    </w:p>
    <w:p w14:paraId="4F272090" w14:textId="449DD9B8" w:rsidR="0048115E" w:rsidRDefault="00DB43F6" w:rsidP="00CC5016">
      <w:pPr>
        <w:spacing w:line="360" w:lineRule="auto"/>
      </w:pPr>
      <w:r>
        <w:t xml:space="preserve">After we </w:t>
      </w:r>
      <w:r w:rsidR="00B56F90">
        <w:t xml:space="preserve">create our user, we </w:t>
      </w:r>
      <w:proofErr w:type="gramStart"/>
      <w:r w:rsidR="00B56F90">
        <w:t>have to</w:t>
      </w:r>
      <w:proofErr w:type="gramEnd"/>
      <w:r w:rsidR="00B56F90">
        <w:t xml:space="preserve"> assign it a password. For the next steps, press enter until you get the “Is this information correct? [Y/n]</w:t>
      </w:r>
      <w:r w:rsidR="0048115E">
        <w:t xml:space="preserve">” </w:t>
      </w:r>
      <w:r w:rsidR="00B15288">
        <w:t>type</w:t>
      </w:r>
      <w:r w:rsidR="0048115E">
        <w:t xml:space="preserve"> </w:t>
      </w:r>
      <w:r w:rsidR="00B15288">
        <w:t>“</w:t>
      </w:r>
      <w:r w:rsidR="0048115E">
        <w:t>y</w:t>
      </w:r>
      <w:r w:rsidR="00B15288">
        <w:t>”</w:t>
      </w:r>
      <w:r w:rsidR="0048115E">
        <w:t xml:space="preserve">. By pressing entering you are selecting the default </w:t>
      </w:r>
      <w:r w:rsidR="00B86E6A">
        <w:t>option</w:t>
      </w:r>
      <w:r w:rsidR="0048115E">
        <w:t>. For this process, we don’t have to enter all these information</w:t>
      </w:r>
      <w:r w:rsidR="00B86E6A">
        <w:t xml:space="preserve"> as shown in the image below. </w:t>
      </w:r>
    </w:p>
    <w:p w14:paraId="3B3F83F7" w14:textId="77777777" w:rsidR="00B86E6A" w:rsidRDefault="00B86E6A" w:rsidP="00CC5016">
      <w:pPr>
        <w:spacing w:line="360" w:lineRule="auto"/>
      </w:pPr>
    </w:p>
    <w:p w14:paraId="57279B54" w14:textId="73430AA1" w:rsidR="004A41B6" w:rsidRDefault="00852DBA" w:rsidP="00CC5016">
      <w:pPr>
        <w:spacing w:line="360" w:lineRule="auto"/>
      </w:pPr>
      <w:r w:rsidRPr="00852DBA">
        <w:rPr>
          <w:noProof/>
        </w:rPr>
        <w:drawing>
          <wp:inline distT="0" distB="0" distL="0" distR="0" wp14:anchorId="6DFBBAAC" wp14:editId="25E2BD7C">
            <wp:extent cx="5943600" cy="2358390"/>
            <wp:effectExtent l="0" t="0" r="0" b="3810"/>
            <wp:docPr id="15020629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62946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3F6">
        <w:t xml:space="preserve"> </w:t>
      </w:r>
    </w:p>
    <w:p w14:paraId="48C64AF6" w14:textId="77777777" w:rsidR="00B86E6A" w:rsidRDefault="00B86E6A" w:rsidP="00CC5016">
      <w:pPr>
        <w:spacing w:line="360" w:lineRule="auto"/>
      </w:pPr>
    </w:p>
    <w:p w14:paraId="2F8BB3F6" w14:textId="039E4184" w:rsidR="00560165" w:rsidRDefault="00B86E6A" w:rsidP="00CC5016">
      <w:pPr>
        <w:spacing w:line="360" w:lineRule="auto"/>
      </w:pPr>
      <w:r>
        <w:t>Next step is to use “</w:t>
      </w:r>
      <w:proofErr w:type="spellStart"/>
      <w:r>
        <w:t>su</w:t>
      </w:r>
      <w:proofErr w:type="spellEnd"/>
      <w:r w:rsidR="00F65674">
        <w:t>” to start user change process. “</w:t>
      </w:r>
      <w:proofErr w:type="spellStart"/>
      <w:r w:rsidR="00F65674">
        <w:t>su</w:t>
      </w:r>
      <w:proofErr w:type="spellEnd"/>
      <w:r w:rsidR="00F65674">
        <w:t xml:space="preserve">” Allows us to </w:t>
      </w:r>
      <w:r w:rsidR="00A70DFE">
        <w:t>switch</w:t>
      </w:r>
      <w:r w:rsidR="00F65674">
        <w:t xml:space="preserve"> between users. </w:t>
      </w:r>
      <w:r w:rsidR="00A70DFE">
        <w:t xml:space="preserve">You will need to enter your password to access. </w:t>
      </w:r>
      <w:r w:rsidR="00560165">
        <w:t xml:space="preserve">Type in cd to switch user. </w:t>
      </w:r>
    </w:p>
    <w:p w14:paraId="61A36EBE" w14:textId="77777777" w:rsidR="00560165" w:rsidRDefault="00560165" w:rsidP="00CC5016">
      <w:pPr>
        <w:spacing w:line="360" w:lineRule="auto"/>
      </w:pPr>
    </w:p>
    <w:p w14:paraId="1D0A87A2" w14:textId="1D83BAD6" w:rsidR="00B86E6A" w:rsidRDefault="00A70DFE" w:rsidP="00CC5016">
      <w:pPr>
        <w:spacing w:line="360" w:lineRule="auto"/>
      </w:pPr>
      <w:r>
        <w:t xml:space="preserve">See image below. </w:t>
      </w:r>
    </w:p>
    <w:p w14:paraId="42CDC18C" w14:textId="77777777" w:rsidR="00A70DFE" w:rsidRDefault="00A70DFE" w:rsidP="00CC5016">
      <w:pPr>
        <w:spacing w:line="360" w:lineRule="auto"/>
      </w:pPr>
    </w:p>
    <w:p w14:paraId="52D9D564" w14:textId="2B6D79E3" w:rsidR="00A70DFE" w:rsidRDefault="00A24B26" w:rsidP="00CC5016">
      <w:pPr>
        <w:spacing w:line="360" w:lineRule="auto"/>
      </w:pPr>
      <w:r w:rsidRPr="00A24B26">
        <w:rPr>
          <w:noProof/>
        </w:rPr>
        <w:lastRenderedPageBreak/>
        <w:drawing>
          <wp:inline distT="0" distB="0" distL="0" distR="0" wp14:anchorId="21E9CC0A" wp14:editId="42BC5F91">
            <wp:extent cx="5943600" cy="549275"/>
            <wp:effectExtent l="0" t="0" r="0" b="0"/>
            <wp:docPr id="11816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28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2D4B" w14:textId="7EE2B1AD" w:rsidR="00A24B26" w:rsidRDefault="00D47F74" w:rsidP="00CC5016">
      <w:pPr>
        <w:pStyle w:val="GraphicAnchor"/>
        <w:spacing w:line="360" w:lineRule="auto"/>
        <w:rPr>
          <w:sz w:val="16"/>
          <w:szCs w:val="16"/>
        </w:rPr>
      </w:pPr>
      <w:r w:rsidRPr="00D47F74">
        <w:rPr>
          <w:color w:val="1C75BC" w:themeColor="accent3"/>
          <w:sz w:val="16"/>
          <w:szCs w:val="16"/>
        </w:rPr>
        <w:t xml:space="preserve">Figure 3: </w:t>
      </w:r>
      <w:r w:rsidR="00A24B26" w:rsidRPr="00D47F74">
        <w:rPr>
          <w:sz w:val="16"/>
          <w:szCs w:val="16"/>
        </w:rPr>
        <w:t>Changing users</w:t>
      </w:r>
    </w:p>
    <w:p w14:paraId="4B24D7DA" w14:textId="77777777" w:rsidR="00C25FD8" w:rsidRDefault="00C25FD8" w:rsidP="00CC5016">
      <w:pPr>
        <w:pStyle w:val="GraphicAnchor"/>
        <w:spacing w:line="360" w:lineRule="auto"/>
        <w:rPr>
          <w:sz w:val="16"/>
          <w:szCs w:val="16"/>
        </w:rPr>
      </w:pPr>
    </w:p>
    <w:p w14:paraId="5711958C" w14:textId="6AC97D52" w:rsidR="00C25FD8" w:rsidRDefault="00560165" w:rsidP="00CC5016">
      <w:pPr>
        <w:pStyle w:val="GraphicAnchor"/>
        <w:spacing w:line="360" w:lineRule="auto"/>
        <w:rPr>
          <w:sz w:val="24"/>
        </w:rPr>
      </w:pPr>
      <w:r>
        <w:rPr>
          <w:sz w:val="24"/>
        </w:rPr>
        <w:t xml:space="preserve">Now that we are in the user we want to be, </w:t>
      </w:r>
      <w:proofErr w:type="spellStart"/>
      <w:r>
        <w:rPr>
          <w:sz w:val="24"/>
        </w:rPr>
        <w:t>its</w:t>
      </w:r>
      <w:proofErr w:type="spellEnd"/>
      <w:r>
        <w:rPr>
          <w:sz w:val="24"/>
        </w:rPr>
        <w:t xml:space="preserve"> time to create folder and file. </w:t>
      </w:r>
      <w:r w:rsidR="00357A04">
        <w:rPr>
          <w:sz w:val="24"/>
        </w:rPr>
        <w:t xml:space="preserve">To create a folder, we </w:t>
      </w:r>
      <w:r w:rsidR="00E419D0">
        <w:rPr>
          <w:sz w:val="24"/>
        </w:rPr>
        <w:t>will</w:t>
      </w:r>
      <w:r w:rsidR="00357A04">
        <w:rPr>
          <w:sz w:val="24"/>
        </w:rPr>
        <w:t xml:space="preserve"> be using the “</w:t>
      </w:r>
      <w:proofErr w:type="spellStart"/>
      <w:r w:rsidR="00357A04">
        <w:rPr>
          <w:sz w:val="24"/>
        </w:rPr>
        <w:t>mkdir</w:t>
      </w:r>
      <w:proofErr w:type="spellEnd"/>
      <w:r w:rsidR="00357A04">
        <w:rPr>
          <w:sz w:val="24"/>
        </w:rPr>
        <w:t xml:space="preserve">” command, which allows us </w:t>
      </w:r>
      <w:r w:rsidR="00E95F41">
        <w:rPr>
          <w:sz w:val="24"/>
        </w:rPr>
        <w:t>create directories</w:t>
      </w:r>
      <w:r w:rsidR="0041267E">
        <w:rPr>
          <w:sz w:val="24"/>
        </w:rPr>
        <w:t xml:space="preserve">, a similar name is folder. This command can create multiple directories at once. </w:t>
      </w:r>
      <w:r w:rsidR="00E419D0">
        <w:rPr>
          <w:sz w:val="24"/>
        </w:rPr>
        <w:t>It also allows the user to set permissions for the directories (folder).</w:t>
      </w:r>
    </w:p>
    <w:p w14:paraId="10C00B82" w14:textId="77777777" w:rsidR="00E419D0" w:rsidRDefault="00E419D0" w:rsidP="00CC5016">
      <w:pPr>
        <w:pStyle w:val="GraphicAnchor"/>
        <w:spacing w:line="360" w:lineRule="auto"/>
        <w:rPr>
          <w:sz w:val="24"/>
        </w:rPr>
      </w:pPr>
    </w:p>
    <w:p w14:paraId="5DBADEB0" w14:textId="77777777" w:rsidR="00432503" w:rsidRDefault="00944E5E" w:rsidP="00CC5016">
      <w:pPr>
        <w:pStyle w:val="GraphicAnchor"/>
        <w:spacing w:line="360" w:lineRule="auto"/>
        <w:rPr>
          <w:sz w:val="24"/>
        </w:rPr>
      </w:pPr>
      <w:r>
        <w:rPr>
          <w:sz w:val="24"/>
        </w:rPr>
        <w:t xml:space="preserve">The folder I created was </w:t>
      </w:r>
      <w:r w:rsidR="00F66880">
        <w:rPr>
          <w:sz w:val="24"/>
        </w:rPr>
        <w:t>“</w:t>
      </w:r>
      <w:proofErr w:type="spellStart"/>
      <w:r w:rsidR="00F66880">
        <w:rPr>
          <w:sz w:val="24"/>
        </w:rPr>
        <w:t>HiTaj</w:t>
      </w:r>
      <w:proofErr w:type="spellEnd"/>
      <w:r w:rsidR="00F66880">
        <w:rPr>
          <w:sz w:val="24"/>
        </w:rPr>
        <w:t>”. I want</w:t>
      </w:r>
      <w:r w:rsidR="00DE1629">
        <w:rPr>
          <w:sz w:val="24"/>
        </w:rPr>
        <w:t xml:space="preserve"> to write a simple message inside the folder, </w:t>
      </w:r>
      <w:r w:rsidR="00E90E8A">
        <w:rPr>
          <w:sz w:val="24"/>
        </w:rPr>
        <w:t>let’s</w:t>
      </w:r>
      <w:r w:rsidR="00DE1629">
        <w:rPr>
          <w:sz w:val="24"/>
        </w:rPr>
        <w:t xml:space="preserve"> say “Hello World </w:t>
      </w:r>
      <w:r w:rsidR="00432503">
        <w:rPr>
          <w:sz w:val="24"/>
        </w:rPr>
        <w:t>from</w:t>
      </w:r>
      <w:r w:rsidR="00DE1629">
        <w:rPr>
          <w:sz w:val="24"/>
        </w:rPr>
        <w:t xml:space="preserve"> </w:t>
      </w:r>
      <w:proofErr w:type="spellStart"/>
      <w:r w:rsidR="00DE1629">
        <w:rPr>
          <w:sz w:val="24"/>
        </w:rPr>
        <w:t>Tajkeya</w:t>
      </w:r>
      <w:proofErr w:type="spellEnd"/>
      <w:r w:rsidR="00DE1629">
        <w:rPr>
          <w:sz w:val="24"/>
        </w:rPr>
        <w:t xml:space="preserve">”. </w:t>
      </w:r>
    </w:p>
    <w:p w14:paraId="5F15D543" w14:textId="0F3ACC43" w:rsidR="00E419D0" w:rsidRDefault="00DE1629" w:rsidP="00CC5016">
      <w:pPr>
        <w:pStyle w:val="GraphicAnchor"/>
        <w:spacing w:line="360" w:lineRule="auto"/>
        <w:ind w:firstLine="720"/>
        <w:rPr>
          <w:sz w:val="24"/>
        </w:rPr>
      </w:pPr>
      <w:r>
        <w:rPr>
          <w:sz w:val="24"/>
        </w:rPr>
        <w:t xml:space="preserve">To create a message </w:t>
      </w:r>
      <w:r w:rsidR="00A849F3">
        <w:rPr>
          <w:sz w:val="24"/>
        </w:rPr>
        <w:t xml:space="preserve">inside the directory, we need to use the “echo” command. </w:t>
      </w:r>
      <w:r w:rsidR="00D45287">
        <w:rPr>
          <w:sz w:val="24"/>
        </w:rPr>
        <w:t xml:space="preserve">It allows </w:t>
      </w:r>
      <w:r w:rsidR="00D03591">
        <w:rPr>
          <w:sz w:val="24"/>
        </w:rPr>
        <w:t xml:space="preserve">users to </w:t>
      </w:r>
      <w:r w:rsidR="00E90E8A">
        <w:rPr>
          <w:sz w:val="24"/>
        </w:rPr>
        <w:t xml:space="preserve">display lines of text or strings. </w:t>
      </w:r>
    </w:p>
    <w:p w14:paraId="79A53649" w14:textId="77777777" w:rsidR="00221B91" w:rsidRDefault="00221B91" w:rsidP="00CC5016">
      <w:pPr>
        <w:pStyle w:val="GraphicAnchor"/>
        <w:spacing w:line="360" w:lineRule="auto"/>
        <w:rPr>
          <w:sz w:val="24"/>
        </w:rPr>
      </w:pPr>
    </w:p>
    <w:p w14:paraId="44865299" w14:textId="18DB8A28" w:rsidR="00221B91" w:rsidRDefault="00221B91" w:rsidP="00CC5016">
      <w:pPr>
        <w:pStyle w:val="GraphicAnchor"/>
        <w:spacing w:line="360" w:lineRule="auto"/>
        <w:rPr>
          <w:sz w:val="24"/>
        </w:rPr>
      </w:pPr>
      <w:r w:rsidRPr="00221B91">
        <w:rPr>
          <w:noProof/>
          <w:sz w:val="24"/>
        </w:rPr>
        <w:drawing>
          <wp:inline distT="0" distB="0" distL="0" distR="0" wp14:anchorId="394FD0F0" wp14:editId="0098841B">
            <wp:extent cx="6260793" cy="2064190"/>
            <wp:effectExtent l="0" t="0" r="635" b="6350"/>
            <wp:docPr id="1906704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040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6319" cy="209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8E2" w14:textId="77777777" w:rsidR="005E589E" w:rsidRDefault="005E589E" w:rsidP="00CC5016">
      <w:pPr>
        <w:pStyle w:val="GraphicAnchor"/>
        <w:spacing w:line="360" w:lineRule="auto"/>
        <w:rPr>
          <w:sz w:val="24"/>
        </w:rPr>
      </w:pPr>
    </w:p>
    <w:p w14:paraId="14698C1D" w14:textId="4F1F1D67" w:rsidR="00EE0807" w:rsidRDefault="00EE0807" w:rsidP="00CC5016">
      <w:pPr>
        <w:pStyle w:val="GraphicAnchor"/>
        <w:spacing w:line="360" w:lineRule="auto"/>
        <w:rPr>
          <w:sz w:val="24"/>
        </w:rPr>
      </w:pPr>
      <w:r>
        <w:rPr>
          <w:sz w:val="24"/>
        </w:rPr>
        <w:t xml:space="preserve">We created the text we want, now </w:t>
      </w:r>
      <w:r w:rsidR="008B2B7D">
        <w:rPr>
          <w:sz w:val="24"/>
        </w:rPr>
        <w:t>let’s</w:t>
      </w:r>
      <w:r>
        <w:rPr>
          <w:sz w:val="24"/>
        </w:rPr>
        <w:t xml:space="preserve"> save it using “&gt;” </w:t>
      </w:r>
      <w:r w:rsidR="008B2B7D">
        <w:rPr>
          <w:sz w:val="24"/>
        </w:rPr>
        <w:t xml:space="preserve">and “HiTaj.txt” and change back to our default user which is CTF for this practice. </w:t>
      </w:r>
    </w:p>
    <w:p w14:paraId="40CDE176" w14:textId="77777777" w:rsidR="00837E1D" w:rsidRDefault="00837E1D" w:rsidP="00CC5016">
      <w:pPr>
        <w:pStyle w:val="GraphicAnchor"/>
        <w:spacing w:line="360" w:lineRule="auto"/>
        <w:rPr>
          <w:sz w:val="24"/>
        </w:rPr>
      </w:pPr>
    </w:p>
    <w:p w14:paraId="3BA27467" w14:textId="4A5F0DD0" w:rsidR="00837E1D" w:rsidRPr="00DC4B37" w:rsidRDefault="00837E1D" w:rsidP="00CC5016">
      <w:pPr>
        <w:pStyle w:val="GraphicAnchor"/>
        <w:spacing w:line="360" w:lineRule="auto"/>
        <w:rPr>
          <w:b/>
          <w:bCs/>
          <w:sz w:val="24"/>
        </w:rPr>
      </w:pPr>
      <w:r w:rsidRPr="00DC4B37">
        <w:rPr>
          <w:b/>
          <w:bCs/>
          <w:sz w:val="24"/>
          <w:highlight w:val="yellow"/>
        </w:rPr>
        <w:t>First challenge done!!</w:t>
      </w:r>
    </w:p>
    <w:p w14:paraId="484B98FE" w14:textId="77777777" w:rsidR="00837E1D" w:rsidRDefault="00837E1D" w:rsidP="00CC5016">
      <w:pPr>
        <w:pStyle w:val="GraphicAnchor"/>
        <w:spacing w:line="360" w:lineRule="auto"/>
        <w:rPr>
          <w:sz w:val="24"/>
        </w:rPr>
      </w:pPr>
    </w:p>
    <w:p w14:paraId="7A5E1DC3" w14:textId="77777777" w:rsidR="005E72C9" w:rsidRDefault="005E72C9" w:rsidP="00CC5016">
      <w:pPr>
        <w:pStyle w:val="Heading3"/>
        <w:spacing w:line="360" w:lineRule="auto"/>
        <w:jc w:val="left"/>
        <w:rPr>
          <w:b/>
          <w:bCs/>
        </w:rPr>
      </w:pPr>
    </w:p>
    <w:p w14:paraId="59A82C72" w14:textId="77777777" w:rsidR="00955368" w:rsidRPr="00955368" w:rsidRDefault="00955368" w:rsidP="00955368"/>
    <w:p w14:paraId="077991B8" w14:textId="63A98B9E" w:rsidR="00837E1D" w:rsidRDefault="00B07B42" w:rsidP="00955368">
      <w:pPr>
        <w:pStyle w:val="Heading1"/>
        <w:jc w:val="left"/>
      </w:pPr>
      <w:r w:rsidRPr="00A10766">
        <w:lastRenderedPageBreak/>
        <w:t>File System Flag</w:t>
      </w:r>
    </w:p>
    <w:p w14:paraId="24A55DDC" w14:textId="77777777" w:rsidR="00955368" w:rsidRPr="00955368" w:rsidRDefault="00955368" w:rsidP="00955368"/>
    <w:p w14:paraId="6A996F96" w14:textId="19ADFEE5" w:rsidR="00B07B42" w:rsidRDefault="00416B7B" w:rsidP="00CC5016">
      <w:pPr>
        <w:spacing w:line="360" w:lineRule="auto"/>
      </w:pPr>
      <w:r>
        <w:t xml:space="preserve">This challenge </w:t>
      </w:r>
      <w:r w:rsidR="00C05274">
        <w:t>had us na</w:t>
      </w:r>
      <w:r w:rsidR="00763CA3">
        <w:t xml:space="preserve">vigating the file system to find the flags. The command “ls” came in handy as it gave us hints </w:t>
      </w:r>
      <w:r w:rsidR="00F94E08">
        <w:t>on</w:t>
      </w:r>
      <w:r w:rsidR="00763CA3">
        <w:t xml:space="preserve"> where to start looking. </w:t>
      </w:r>
    </w:p>
    <w:p w14:paraId="35FEEC56" w14:textId="77777777" w:rsidR="005B7C1F" w:rsidRDefault="005B7C1F" w:rsidP="00CC5016">
      <w:pPr>
        <w:spacing w:line="360" w:lineRule="auto"/>
      </w:pPr>
    </w:p>
    <w:p w14:paraId="1CB4DDE7" w14:textId="08C7BCFD" w:rsidR="00570036" w:rsidRDefault="00AD3096" w:rsidP="00CC5016">
      <w:pPr>
        <w:spacing w:line="360" w:lineRule="auto"/>
      </w:pPr>
      <w:r>
        <w:t xml:space="preserve">The first thing I did was </w:t>
      </w:r>
      <w:r w:rsidR="00310748">
        <w:t xml:space="preserve">type ls. The ls command </w:t>
      </w:r>
      <w:r w:rsidR="00E37244">
        <w:t>lists all the files and directories.</w:t>
      </w:r>
      <w:r w:rsidR="002811C2">
        <w:t xml:space="preserve"> Typing in ls gave me “flag hash_to_crack”, so I knew this was one of the hidden flags. I </w:t>
      </w:r>
      <w:r w:rsidR="00482CA5">
        <w:t xml:space="preserve">than </w:t>
      </w:r>
      <w:r w:rsidR="002811C2">
        <w:t>used “-a”</w:t>
      </w:r>
      <w:r w:rsidR="000A2961">
        <w:t>.</w:t>
      </w:r>
      <w:r w:rsidR="002811C2">
        <w:t xml:space="preserve"> </w:t>
      </w:r>
      <w:r w:rsidR="008A2903">
        <w:t xml:space="preserve">the command </w:t>
      </w:r>
      <w:r w:rsidR="000A2961">
        <w:t>“</w:t>
      </w:r>
      <w:r w:rsidR="008A2903">
        <w:t>ls -a</w:t>
      </w:r>
      <w:r w:rsidR="000A2961">
        <w:t>”</w:t>
      </w:r>
      <w:r w:rsidR="008A2903">
        <w:t xml:space="preserve"> will</w:t>
      </w:r>
      <w:r w:rsidR="00812514">
        <w:t xml:space="preserve"> list </w:t>
      </w:r>
      <w:r w:rsidR="000A2961">
        <w:t xml:space="preserve">all </w:t>
      </w:r>
      <w:r w:rsidR="00812514">
        <w:t>hidden files beginning with a dot.</w:t>
      </w:r>
      <w:r w:rsidR="008A2903">
        <w:t xml:space="preserve"> </w:t>
      </w:r>
    </w:p>
    <w:p w14:paraId="783D26AD" w14:textId="4F663077" w:rsidR="00570036" w:rsidRDefault="00570036" w:rsidP="00CC5016">
      <w:pPr>
        <w:spacing w:line="360" w:lineRule="auto"/>
      </w:pPr>
      <w:r>
        <w:t>As you can see in the figure below.</w:t>
      </w:r>
    </w:p>
    <w:p w14:paraId="7523B36D" w14:textId="77777777" w:rsidR="00C13335" w:rsidRDefault="00C13335" w:rsidP="00CC5016">
      <w:pPr>
        <w:spacing w:line="360" w:lineRule="auto"/>
      </w:pPr>
    </w:p>
    <w:p w14:paraId="385527C4" w14:textId="3AC46276" w:rsidR="00DE1F58" w:rsidRDefault="00C13335" w:rsidP="00CC5016">
      <w:pPr>
        <w:spacing w:line="360" w:lineRule="auto"/>
      </w:pPr>
      <w:r w:rsidRPr="00C13335">
        <w:rPr>
          <w:noProof/>
        </w:rPr>
        <w:drawing>
          <wp:inline distT="0" distB="0" distL="0" distR="0" wp14:anchorId="38EEE6B2" wp14:editId="524D0809">
            <wp:extent cx="5943600" cy="1037590"/>
            <wp:effectExtent l="0" t="0" r="0" b="3810"/>
            <wp:docPr id="126190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060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9823" w14:textId="77777777" w:rsidR="00A10766" w:rsidRDefault="00A10766" w:rsidP="00CC5016">
      <w:pPr>
        <w:spacing w:line="360" w:lineRule="auto"/>
      </w:pPr>
    </w:p>
    <w:p w14:paraId="6B883972" w14:textId="57185E40" w:rsidR="00DE1F58" w:rsidRDefault="00DE1F58" w:rsidP="00CC5016">
      <w:pPr>
        <w:spacing w:line="360" w:lineRule="auto"/>
      </w:pPr>
      <w:r>
        <w:t xml:space="preserve">I used the cat command to </w:t>
      </w:r>
      <w:r w:rsidR="00B27F95">
        <w:t>display the fl</w:t>
      </w:r>
      <w:r w:rsidR="003127A5">
        <w:t xml:space="preserve">ag directory. Which gave us our </w:t>
      </w:r>
      <w:r w:rsidR="002E6A83">
        <w:t>second</w:t>
      </w:r>
      <w:r w:rsidR="003127A5">
        <w:t xml:space="preserve"> hidden flag.</w:t>
      </w:r>
    </w:p>
    <w:p w14:paraId="1EC468A1" w14:textId="77777777" w:rsidR="003127A5" w:rsidRDefault="003127A5" w:rsidP="00CC5016">
      <w:pPr>
        <w:spacing w:line="360" w:lineRule="auto"/>
      </w:pPr>
    </w:p>
    <w:p w14:paraId="33ADB8B1" w14:textId="0B760463" w:rsidR="003127A5" w:rsidRDefault="003127A5" w:rsidP="00CC5016">
      <w:pPr>
        <w:spacing w:line="360" w:lineRule="auto"/>
        <w:rPr>
          <w:b/>
          <w:bCs/>
          <w:color w:val="16665A"/>
        </w:rPr>
      </w:pPr>
      <w:r w:rsidRPr="00932309">
        <w:rPr>
          <w:b/>
          <w:bCs/>
          <w:color w:val="16665A"/>
        </w:rPr>
        <w:t>| {H1d3_1n_pl41</w:t>
      </w:r>
      <w:r w:rsidR="00932309" w:rsidRPr="00932309">
        <w:rPr>
          <w:b/>
          <w:bCs/>
          <w:color w:val="16665A"/>
        </w:rPr>
        <w:t>n_s1gh7}</w:t>
      </w:r>
    </w:p>
    <w:p w14:paraId="3DDDF367" w14:textId="77777777" w:rsidR="00A10766" w:rsidRDefault="00A10766" w:rsidP="00CC5016">
      <w:pPr>
        <w:spacing w:line="360" w:lineRule="auto"/>
        <w:rPr>
          <w:b/>
          <w:bCs/>
          <w:color w:val="16665A"/>
        </w:rPr>
      </w:pPr>
    </w:p>
    <w:p w14:paraId="133491DD" w14:textId="4AAA9F45" w:rsidR="00184CA7" w:rsidRDefault="00CE2610" w:rsidP="00CC5016">
      <w:pPr>
        <w:spacing w:line="360" w:lineRule="auto"/>
      </w:pPr>
      <w:r>
        <w:t xml:space="preserve">To find our next flag, </w:t>
      </w:r>
      <w:r w:rsidR="00614D51">
        <w:t xml:space="preserve">we need to look for any files that end in </w:t>
      </w:r>
      <w:r w:rsidR="004F6296">
        <w:t>“</w:t>
      </w:r>
      <w:r w:rsidR="00614D51">
        <w:t>.txt</w:t>
      </w:r>
      <w:r w:rsidR="004F6296">
        <w:t>”</w:t>
      </w:r>
      <w:r w:rsidR="002523CB">
        <w:t xml:space="preserve">. We will be using the wildcard </w:t>
      </w:r>
      <w:r w:rsidR="009E7103">
        <w:t xml:space="preserve">globing which </w:t>
      </w:r>
      <w:r w:rsidR="009A01ED">
        <w:t xml:space="preserve">represented by </w:t>
      </w:r>
      <w:proofErr w:type="spellStart"/>
      <w:proofErr w:type="gramStart"/>
      <w:r w:rsidR="009A01ED">
        <w:t>a</w:t>
      </w:r>
      <w:proofErr w:type="spellEnd"/>
      <w:proofErr w:type="gramEnd"/>
      <w:r w:rsidR="009A01ED">
        <w:t xml:space="preserve"> asterisk, </w:t>
      </w:r>
      <w:r w:rsidR="002523CB">
        <w:t>“</w:t>
      </w:r>
      <w:r w:rsidR="002523CB" w:rsidRPr="002523CB">
        <w:rPr>
          <w:b/>
          <w:bCs/>
        </w:rPr>
        <w:t>*</w:t>
      </w:r>
      <w:r w:rsidR="002523CB">
        <w:t>”</w:t>
      </w:r>
      <w:r w:rsidR="009A01ED">
        <w:t xml:space="preserve">. </w:t>
      </w:r>
      <w:r w:rsidR="00567E9A">
        <w:t>This</w:t>
      </w:r>
      <w:r w:rsidR="007B36C9">
        <w:t xml:space="preserve"> </w:t>
      </w:r>
      <w:r w:rsidR="00F22948">
        <w:t xml:space="preserve">lists </w:t>
      </w:r>
      <w:r w:rsidR="005F5855">
        <w:t>all</w:t>
      </w:r>
      <w:r w:rsidR="00F22948">
        <w:t xml:space="preserve"> the file types in the current </w:t>
      </w:r>
      <w:r w:rsidR="005F5855">
        <w:t>directories</w:t>
      </w:r>
      <w:r w:rsidR="00F22948">
        <w:t xml:space="preserve">. Therefore, </w:t>
      </w:r>
      <w:r w:rsidR="005F5855">
        <w:t>using</w:t>
      </w:r>
      <w:r w:rsidR="00F22948">
        <w:t xml:space="preserve"> “</w:t>
      </w:r>
      <w:r w:rsidR="00F22948" w:rsidRPr="00567E9A">
        <w:rPr>
          <w:b/>
          <w:bCs/>
        </w:rPr>
        <w:t>*.txt</w:t>
      </w:r>
      <w:r w:rsidR="00F22948">
        <w:t xml:space="preserve">” will display </w:t>
      </w:r>
      <w:r w:rsidR="006C2B0C">
        <w:t>all</w:t>
      </w:r>
      <w:r w:rsidR="00F22948">
        <w:t xml:space="preserve"> the </w:t>
      </w:r>
      <w:r w:rsidR="00567E9A">
        <w:t xml:space="preserve">current </w:t>
      </w:r>
      <w:r w:rsidR="005F5855">
        <w:t>directories</w:t>
      </w:r>
      <w:r w:rsidR="00F22948">
        <w:t xml:space="preserve"> </w:t>
      </w:r>
      <w:r w:rsidR="005F5855">
        <w:t xml:space="preserve">that end in </w:t>
      </w:r>
      <w:r w:rsidR="005F5855" w:rsidRPr="00567E9A">
        <w:rPr>
          <w:b/>
          <w:bCs/>
        </w:rPr>
        <w:t>.txt</w:t>
      </w:r>
      <w:r w:rsidR="005F5855">
        <w:t>.</w:t>
      </w:r>
      <w:r w:rsidR="007B36C9">
        <w:t xml:space="preserve"> </w:t>
      </w:r>
    </w:p>
    <w:p w14:paraId="7D9A4CA9" w14:textId="77777777" w:rsidR="006C2B0C" w:rsidRDefault="006C2B0C" w:rsidP="00CC5016">
      <w:pPr>
        <w:spacing w:line="360" w:lineRule="auto"/>
      </w:pPr>
    </w:p>
    <w:p w14:paraId="4CD0A3E6" w14:textId="1EB0BEF4" w:rsidR="00E87DC6" w:rsidRDefault="006F0AB1" w:rsidP="00CC5016">
      <w:pPr>
        <w:spacing w:line="360" w:lineRule="auto"/>
      </w:pPr>
      <w:r>
        <w:t>The command we will execute is “</w:t>
      </w:r>
      <w:proofErr w:type="gramStart"/>
      <w:r w:rsidRPr="006C2B0C">
        <w:rPr>
          <w:i/>
          <w:iCs/>
        </w:rPr>
        <w:t>find .</w:t>
      </w:r>
      <w:proofErr w:type="gramEnd"/>
      <w:r w:rsidRPr="006C2B0C">
        <w:rPr>
          <w:i/>
          <w:iCs/>
        </w:rPr>
        <w:t xml:space="preserve"> -name</w:t>
      </w:r>
      <w:r w:rsidR="0055146B" w:rsidRPr="006C2B0C">
        <w:rPr>
          <w:i/>
          <w:iCs/>
        </w:rPr>
        <w:t xml:space="preserve"> “*.txt</w:t>
      </w:r>
      <w:r w:rsidR="0055146B">
        <w:t xml:space="preserve">”. This command gave us another flag directory which is boxed in white. </w:t>
      </w:r>
    </w:p>
    <w:p w14:paraId="65B19955" w14:textId="655AA355" w:rsidR="00C11166" w:rsidRDefault="00C11166" w:rsidP="00CC5016">
      <w:pPr>
        <w:spacing w:line="360" w:lineRule="auto"/>
      </w:pPr>
    </w:p>
    <w:p w14:paraId="1FA0688C" w14:textId="1C849713" w:rsidR="00567E9A" w:rsidRDefault="00F33279" w:rsidP="005E72C9">
      <w:r>
        <w:rPr>
          <w:noProof/>
        </w:rPr>
        <w:lastRenderedPageBreak/>
        <w:drawing>
          <wp:inline distT="0" distB="0" distL="0" distR="0" wp14:anchorId="25A487D3" wp14:editId="4FB46FB1">
            <wp:extent cx="5943600" cy="1320800"/>
            <wp:effectExtent l="0" t="0" r="0" b="0"/>
            <wp:docPr id="963388848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88848" name="Picture 3" descr="A screen 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6C05" w14:textId="2DD97E47" w:rsidR="009357C9" w:rsidRDefault="00C802C9" w:rsidP="005E72C9">
      <w:pPr>
        <w:pStyle w:val="GraphicAnchor"/>
        <w:rPr>
          <w:sz w:val="16"/>
          <w:szCs w:val="16"/>
        </w:rPr>
      </w:pPr>
      <w:r w:rsidRPr="009357C9">
        <w:rPr>
          <w:color w:val="1C75BC" w:themeColor="accent3"/>
          <w:sz w:val="16"/>
          <w:szCs w:val="16"/>
        </w:rPr>
        <w:t>Figure 6:</w:t>
      </w:r>
      <w:r w:rsidR="00B00FB0" w:rsidRPr="009357C9">
        <w:rPr>
          <w:color w:val="1C75BC" w:themeColor="accent3"/>
          <w:sz w:val="16"/>
          <w:szCs w:val="16"/>
        </w:rPr>
        <w:t xml:space="preserve"> </w:t>
      </w:r>
      <w:r w:rsidR="00B00FB0" w:rsidRPr="009357C9">
        <w:rPr>
          <w:sz w:val="16"/>
          <w:szCs w:val="16"/>
        </w:rPr>
        <w:t xml:space="preserve">includes 2 </w:t>
      </w:r>
      <w:r w:rsidR="009357C9" w:rsidRPr="009357C9">
        <w:rPr>
          <w:sz w:val="16"/>
          <w:szCs w:val="16"/>
        </w:rPr>
        <w:t>flag directory commands.</w:t>
      </w:r>
    </w:p>
    <w:p w14:paraId="7F791863" w14:textId="77777777" w:rsidR="005E72C9" w:rsidRPr="009357C9" w:rsidRDefault="005E72C9" w:rsidP="005E72C9">
      <w:pPr>
        <w:pStyle w:val="GraphicAnchor"/>
        <w:rPr>
          <w:sz w:val="16"/>
          <w:szCs w:val="16"/>
        </w:rPr>
      </w:pPr>
    </w:p>
    <w:p w14:paraId="78F1BFE9" w14:textId="023C3AF9" w:rsidR="00E87DC6" w:rsidRDefault="00B827A6" w:rsidP="00CC5016">
      <w:pPr>
        <w:spacing w:line="360" w:lineRule="auto"/>
      </w:pPr>
      <w:r>
        <w:rPr>
          <w:noProof/>
        </w:rPr>
        <w:drawing>
          <wp:inline distT="0" distB="0" distL="0" distR="0" wp14:anchorId="5BAF2478" wp14:editId="29E7D773">
            <wp:extent cx="5939996" cy="2652665"/>
            <wp:effectExtent l="0" t="0" r="3810" b="1905"/>
            <wp:docPr id="17186656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65661" name="Picture 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847" cy="28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40D4" w14:textId="0A988881" w:rsidR="00B827A6" w:rsidRDefault="008F0AF5" w:rsidP="00CC5016">
      <w:pPr>
        <w:spacing w:line="360" w:lineRule="auto"/>
      </w:pPr>
      <w:r w:rsidRPr="008F0AF5">
        <w:rPr>
          <w:noProof/>
        </w:rPr>
        <w:drawing>
          <wp:inline distT="0" distB="0" distL="0" distR="0" wp14:anchorId="18B98061" wp14:editId="578D3CF1">
            <wp:extent cx="5943600" cy="3707130"/>
            <wp:effectExtent l="0" t="0" r="0" b="1270"/>
            <wp:docPr id="5711908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0881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5388" cy="37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4F64" w14:textId="30B3ECE6" w:rsidR="008F0AF5" w:rsidRDefault="007A0E4E" w:rsidP="00CC5016">
      <w:pPr>
        <w:spacing w:line="360" w:lineRule="auto"/>
      </w:pPr>
      <w:r>
        <w:lastRenderedPageBreak/>
        <w:t xml:space="preserve">Our third flag was hidden in the story. </w:t>
      </w:r>
      <w:r w:rsidR="00833262">
        <w:t xml:space="preserve">I must say, </w:t>
      </w:r>
      <w:r>
        <w:t xml:space="preserve">I have never read a story like </w:t>
      </w:r>
      <w:r w:rsidR="00833262">
        <w:t>this</w:t>
      </w:r>
      <w:r>
        <w:t xml:space="preserve"> before. </w:t>
      </w:r>
      <w:r w:rsidR="002E6A83">
        <w:t>It was quite enjoyable</w:t>
      </w:r>
      <w:r w:rsidR="00833262">
        <w:t xml:space="preserve"> and </w:t>
      </w:r>
      <w:r w:rsidR="005E72C9">
        <w:t>a</w:t>
      </w:r>
      <w:r w:rsidR="00833262">
        <w:t xml:space="preserve"> security story. </w:t>
      </w:r>
    </w:p>
    <w:p w14:paraId="4B206DE9" w14:textId="77777777" w:rsidR="002E6A83" w:rsidRDefault="002E6A83" w:rsidP="00CC5016">
      <w:pPr>
        <w:spacing w:line="360" w:lineRule="auto"/>
      </w:pPr>
    </w:p>
    <w:p w14:paraId="7A08C0B6" w14:textId="706095EA" w:rsidR="002E6A83" w:rsidRPr="00191B6F" w:rsidRDefault="002E6A83" w:rsidP="00CC5016">
      <w:pPr>
        <w:spacing w:line="360" w:lineRule="auto"/>
        <w:rPr>
          <w:b/>
          <w:bCs/>
          <w:color w:val="16665A"/>
        </w:rPr>
      </w:pPr>
      <w:r w:rsidRPr="00191B6F">
        <w:rPr>
          <w:b/>
          <w:bCs/>
          <w:color w:val="16665A"/>
        </w:rPr>
        <w:t>| {</w:t>
      </w:r>
      <w:r w:rsidR="00191B6F" w:rsidRPr="00191B6F">
        <w:rPr>
          <w:b/>
          <w:bCs/>
          <w:color w:val="16665A"/>
        </w:rPr>
        <w:t>St0ry_Fl4g}</w:t>
      </w:r>
    </w:p>
    <w:p w14:paraId="2F79FD89" w14:textId="77777777" w:rsidR="002E6A83" w:rsidRDefault="002E6A83" w:rsidP="00CC5016">
      <w:pPr>
        <w:spacing w:line="360" w:lineRule="auto"/>
      </w:pPr>
    </w:p>
    <w:p w14:paraId="476D9DC0" w14:textId="3AEBF24C" w:rsidR="00775E58" w:rsidRDefault="00833262" w:rsidP="00CC5016">
      <w:pPr>
        <w:spacing w:line="360" w:lineRule="auto"/>
      </w:pPr>
      <w:r>
        <w:t xml:space="preserve">To find our next </w:t>
      </w:r>
      <w:r w:rsidR="005057F2">
        <w:t xml:space="preserve">flag, </w:t>
      </w:r>
      <w:r w:rsidR="00775E58">
        <w:t xml:space="preserve">he /var command which contains </w:t>
      </w:r>
      <w:r>
        <w:t xml:space="preserve">our </w:t>
      </w:r>
      <w:r w:rsidR="00775E58">
        <w:t>variable data files</w:t>
      </w:r>
      <w:r w:rsidR="00CB6091">
        <w:t xml:space="preserve"> came in handy. I had to seek aid from </w:t>
      </w:r>
      <w:proofErr w:type="spellStart"/>
      <w:r w:rsidR="00CB6091">
        <w:t>ChatGPT</w:t>
      </w:r>
      <w:proofErr w:type="spellEnd"/>
      <w:r w:rsidR="00CB6091">
        <w:t xml:space="preserve"> to find the correct command. </w:t>
      </w:r>
      <w:r w:rsidR="00F04D8F">
        <w:t>We will still be using the “*.txt</w:t>
      </w:r>
      <w:proofErr w:type="gramStart"/>
      <w:r w:rsidR="00F04D8F">
        <w:t>”</w:t>
      </w:r>
      <w:r w:rsidR="00E22A89">
        <w:t>, but</w:t>
      </w:r>
      <w:proofErr w:type="gramEnd"/>
      <w:r w:rsidR="00E22A89">
        <w:t xml:space="preserve"> adding a few more syntax. </w:t>
      </w:r>
    </w:p>
    <w:p w14:paraId="0F9A504E" w14:textId="28B2B22A" w:rsidR="00E22A89" w:rsidRDefault="00E22A89" w:rsidP="00CC5016">
      <w:pPr>
        <w:spacing w:line="360" w:lineRule="auto"/>
      </w:pPr>
      <w:r>
        <w:t>After a few attempts, this is the command I decided to execute. “</w:t>
      </w:r>
      <w:r w:rsidRPr="00E22A89">
        <w:rPr>
          <w:i/>
          <w:iCs/>
        </w:rPr>
        <w:t>find /var -type f -name “*.txt” 2&gt;/dev/null</w:t>
      </w:r>
      <w:r>
        <w:t>”</w:t>
      </w:r>
      <w:r w:rsidR="007D0C8D">
        <w:t>. The “</w:t>
      </w:r>
      <w:r w:rsidR="007D0C8D" w:rsidRPr="007D0C8D">
        <w:rPr>
          <w:i/>
          <w:iCs/>
        </w:rPr>
        <w:t>2&gt;/dev/null</w:t>
      </w:r>
      <w:r w:rsidR="007D0C8D">
        <w:t xml:space="preserve">” </w:t>
      </w:r>
      <w:r w:rsidR="00224235">
        <w:t xml:space="preserve">gets rid of the error messages providing us with </w:t>
      </w:r>
      <w:r w:rsidR="00B146ED">
        <w:t xml:space="preserve">only the necessary information we need. </w:t>
      </w:r>
    </w:p>
    <w:p w14:paraId="734FBC65" w14:textId="77777777" w:rsidR="00B146ED" w:rsidRDefault="00B146ED" w:rsidP="00CC5016">
      <w:pPr>
        <w:spacing w:line="360" w:lineRule="auto"/>
      </w:pPr>
    </w:p>
    <w:p w14:paraId="4D13965A" w14:textId="0696DC92" w:rsidR="00B146ED" w:rsidRDefault="00B146ED" w:rsidP="00CC5016">
      <w:pPr>
        <w:spacing w:line="360" w:lineRule="auto"/>
      </w:pPr>
      <w:r>
        <w:t xml:space="preserve">After executing the command, we found our next </w:t>
      </w:r>
      <w:r w:rsidR="00E26A49">
        <w:t xml:space="preserve">flag directory which unveiled our </w:t>
      </w:r>
      <w:r w:rsidR="00C14FA9">
        <w:t>fourth flag.</w:t>
      </w:r>
    </w:p>
    <w:p w14:paraId="4BB2FC14" w14:textId="77777777" w:rsidR="00775E58" w:rsidRDefault="00775E58" w:rsidP="00CC5016">
      <w:pPr>
        <w:spacing w:line="360" w:lineRule="auto"/>
      </w:pPr>
    </w:p>
    <w:p w14:paraId="59740D12" w14:textId="5349A7B0" w:rsidR="00CE2610" w:rsidRDefault="00BF1A2D" w:rsidP="00CC5016">
      <w:pPr>
        <w:spacing w:line="360" w:lineRule="auto"/>
      </w:pPr>
      <w:r w:rsidRPr="00BF1A2D">
        <w:rPr>
          <w:noProof/>
        </w:rPr>
        <w:drawing>
          <wp:inline distT="0" distB="0" distL="0" distR="0" wp14:anchorId="58BB075A" wp14:editId="11209FF6">
            <wp:extent cx="5943600" cy="3386455"/>
            <wp:effectExtent l="0" t="0" r="0" b="4445"/>
            <wp:docPr id="705562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622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2477" w14:textId="77777777" w:rsidR="00CE2610" w:rsidRDefault="00CE2610" w:rsidP="00CC5016">
      <w:pPr>
        <w:spacing w:line="360" w:lineRule="auto"/>
      </w:pPr>
    </w:p>
    <w:p w14:paraId="6DB8185A" w14:textId="57FCFBBA" w:rsidR="006B494F" w:rsidRPr="00184CA7" w:rsidRDefault="006B494F" w:rsidP="00CC5016">
      <w:pPr>
        <w:spacing w:line="360" w:lineRule="auto"/>
      </w:pPr>
      <w:r>
        <w:t>Fourth flag found.</w:t>
      </w:r>
    </w:p>
    <w:p w14:paraId="5E480C97" w14:textId="420DE5AD" w:rsidR="00932309" w:rsidRDefault="008A62D0" w:rsidP="00CC5016">
      <w:pPr>
        <w:spacing w:line="360" w:lineRule="auto"/>
        <w:rPr>
          <w:b/>
          <w:bCs/>
        </w:rPr>
      </w:pPr>
      <w:r w:rsidRPr="008A62D0">
        <w:rPr>
          <w:b/>
          <w:bCs/>
          <w:color w:val="16665A"/>
        </w:rPr>
        <w:t>| {F1nd_Fl4g_Fun}</w:t>
      </w:r>
    </w:p>
    <w:p w14:paraId="1AE9E13F" w14:textId="77777777" w:rsidR="003744CB" w:rsidRDefault="003744CB" w:rsidP="00CC5016">
      <w:pPr>
        <w:spacing w:line="360" w:lineRule="auto"/>
      </w:pPr>
    </w:p>
    <w:p w14:paraId="3164CA55" w14:textId="4125198D" w:rsidR="008A62D0" w:rsidRDefault="00D16E6F" w:rsidP="00CC5016">
      <w:pPr>
        <w:spacing w:line="360" w:lineRule="auto"/>
      </w:pPr>
      <w:r>
        <w:t xml:space="preserve">For the last file flag, I had to cd </w:t>
      </w:r>
      <w:r w:rsidR="00E16CD2">
        <w:t>to f</w:t>
      </w:r>
      <w:r>
        <w:t xml:space="preserve">lag </w:t>
      </w:r>
      <w:r w:rsidR="00851A98">
        <w:t>to</w:t>
      </w:r>
      <w:r>
        <w:t xml:space="preserve"> </w:t>
      </w:r>
      <w:r w:rsidR="003744CB">
        <w:t xml:space="preserve">unveil the hidden flag. </w:t>
      </w:r>
      <w:r w:rsidR="00E16CD2">
        <w:t xml:space="preserve">If you recall figure 6, this flag directory was also </w:t>
      </w:r>
      <w:r w:rsidR="00DB39F7">
        <w:t>there along with the .</w:t>
      </w:r>
      <w:r w:rsidR="00C46DFA">
        <w:t>/</w:t>
      </w:r>
      <w:r w:rsidR="00DB39F7">
        <w:t>flag/story.txt</w:t>
      </w:r>
      <w:r w:rsidR="00C46DFA">
        <w:t xml:space="preserve">. This is another way of finding the flag directory. </w:t>
      </w:r>
    </w:p>
    <w:p w14:paraId="580E00F9" w14:textId="77777777" w:rsidR="003744CB" w:rsidRDefault="003744CB" w:rsidP="00CC5016">
      <w:pPr>
        <w:spacing w:line="360" w:lineRule="auto"/>
      </w:pPr>
    </w:p>
    <w:p w14:paraId="68F886DB" w14:textId="69FBEFC9" w:rsidR="003744CB" w:rsidRDefault="003744CB" w:rsidP="00CC5016">
      <w:pPr>
        <w:spacing w:line="360" w:lineRule="auto"/>
      </w:pPr>
      <w:r w:rsidRPr="003744CB">
        <w:rPr>
          <w:noProof/>
        </w:rPr>
        <w:drawing>
          <wp:inline distT="0" distB="0" distL="0" distR="0" wp14:anchorId="012AEBA2" wp14:editId="51E6C1F9">
            <wp:extent cx="5943600" cy="1129030"/>
            <wp:effectExtent l="0" t="0" r="0" b="1270"/>
            <wp:docPr id="94536872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725" name="Picture 1" descr="A computer screen shot of a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7985" w14:textId="77777777" w:rsidR="00C46DFA" w:rsidRDefault="00C46DFA" w:rsidP="00CC5016">
      <w:pPr>
        <w:spacing w:line="360" w:lineRule="auto"/>
      </w:pPr>
    </w:p>
    <w:p w14:paraId="74BFD1FC" w14:textId="73E0C2CD" w:rsidR="006B494F" w:rsidRDefault="006B494F" w:rsidP="00CC5016">
      <w:pPr>
        <w:spacing w:line="360" w:lineRule="auto"/>
      </w:pPr>
      <w:r>
        <w:t>Fifth flag found</w:t>
      </w:r>
      <w:r w:rsidR="005E72C9">
        <w:t>.</w:t>
      </w:r>
    </w:p>
    <w:p w14:paraId="38B5E1D0" w14:textId="70685798" w:rsidR="00C46DFA" w:rsidRDefault="008C5C7D" w:rsidP="00CC5016">
      <w:pPr>
        <w:spacing w:line="360" w:lineRule="auto"/>
      </w:pPr>
      <w:r w:rsidRPr="006B494F">
        <w:rPr>
          <w:b/>
          <w:bCs/>
          <w:color w:val="16665A"/>
        </w:rPr>
        <w:t>| {Y0u_G0t_1t}</w:t>
      </w:r>
    </w:p>
    <w:p w14:paraId="3A805E00" w14:textId="77777777" w:rsidR="006B494F" w:rsidRDefault="006B494F" w:rsidP="00CC5016">
      <w:pPr>
        <w:spacing w:line="360" w:lineRule="auto"/>
      </w:pPr>
    </w:p>
    <w:p w14:paraId="0DAF17A8" w14:textId="09D82E10" w:rsidR="00D37282" w:rsidRPr="00D37282" w:rsidRDefault="00D37282" w:rsidP="00CC5016">
      <w:pPr>
        <w:spacing w:line="360" w:lineRule="auto"/>
        <w:rPr>
          <w:b/>
          <w:bCs/>
        </w:rPr>
      </w:pPr>
      <w:r w:rsidRPr="00D37282">
        <w:rPr>
          <w:b/>
          <w:bCs/>
          <w:highlight w:val="yellow"/>
        </w:rPr>
        <w:t>Second challenge done!!</w:t>
      </w:r>
    </w:p>
    <w:p w14:paraId="1E2FE453" w14:textId="77777777" w:rsidR="00955368" w:rsidRDefault="00955368" w:rsidP="00955368">
      <w:pPr>
        <w:pStyle w:val="Heading1"/>
        <w:jc w:val="left"/>
      </w:pPr>
    </w:p>
    <w:p w14:paraId="25793A6D" w14:textId="1DA6AC62" w:rsidR="006B494F" w:rsidRPr="00A10766" w:rsidRDefault="006B494F" w:rsidP="00955368">
      <w:pPr>
        <w:pStyle w:val="Heading1"/>
        <w:jc w:val="left"/>
      </w:pPr>
      <w:r w:rsidRPr="00A10766">
        <w:t>Webpage Flags</w:t>
      </w:r>
      <w:r w:rsidR="00E347BF">
        <w:t xml:space="preserve"> </w:t>
      </w:r>
      <w:r w:rsidR="00180AF1">
        <w:t xml:space="preserve">&amp; </w:t>
      </w:r>
      <w:r w:rsidR="009413A8">
        <w:t>Hidden Flags</w:t>
      </w:r>
      <w:r w:rsidRPr="00A10766">
        <w:t xml:space="preserve"> </w:t>
      </w:r>
    </w:p>
    <w:p w14:paraId="12330CC6" w14:textId="77777777" w:rsidR="00D37282" w:rsidRDefault="00D37282" w:rsidP="00CC5016">
      <w:pPr>
        <w:pStyle w:val="Text"/>
        <w:spacing w:line="360" w:lineRule="auto"/>
      </w:pPr>
    </w:p>
    <w:p w14:paraId="30D35EBB" w14:textId="4322B020" w:rsidR="00D37282" w:rsidRDefault="00A10766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The</w:t>
      </w:r>
      <w:r w:rsidR="00146C8E">
        <w:rPr>
          <w:sz w:val="24"/>
          <w:szCs w:val="24"/>
        </w:rPr>
        <w:t xml:space="preserve"> webpage flags could have been found using</w:t>
      </w:r>
      <w:r>
        <w:rPr>
          <w:sz w:val="24"/>
          <w:szCs w:val="24"/>
        </w:rPr>
        <w:t xml:space="preserve"> Linux,</w:t>
      </w:r>
      <w:r w:rsidR="00146C8E">
        <w:rPr>
          <w:sz w:val="24"/>
          <w:szCs w:val="24"/>
        </w:rPr>
        <w:t xml:space="preserve"> but I wanted to try a different way. </w:t>
      </w:r>
      <w:r>
        <w:rPr>
          <w:sz w:val="24"/>
          <w:szCs w:val="24"/>
        </w:rPr>
        <w:t>Let’s</w:t>
      </w:r>
      <w:r w:rsidR="00146C8E">
        <w:rPr>
          <w:sz w:val="24"/>
          <w:szCs w:val="24"/>
        </w:rPr>
        <w:t xml:space="preserve"> just say </w:t>
      </w:r>
      <w:r>
        <w:rPr>
          <w:sz w:val="24"/>
          <w:szCs w:val="24"/>
        </w:rPr>
        <w:t>thinking</w:t>
      </w:r>
      <w:r w:rsidR="00146C8E">
        <w:rPr>
          <w:sz w:val="24"/>
          <w:szCs w:val="24"/>
        </w:rPr>
        <w:t xml:space="preserve"> outside the box. </w:t>
      </w:r>
      <w:r w:rsidR="00E14493">
        <w:rPr>
          <w:sz w:val="24"/>
          <w:szCs w:val="24"/>
        </w:rPr>
        <w:t xml:space="preserve">I utilized the web to find the </w:t>
      </w:r>
      <w:r w:rsidR="00C77524">
        <w:rPr>
          <w:sz w:val="24"/>
          <w:szCs w:val="24"/>
        </w:rPr>
        <w:t>next few flags.</w:t>
      </w:r>
    </w:p>
    <w:p w14:paraId="309F2E80" w14:textId="77777777" w:rsidR="00C77524" w:rsidRDefault="00C77524" w:rsidP="00CC5016">
      <w:pPr>
        <w:pStyle w:val="Text"/>
        <w:spacing w:line="360" w:lineRule="auto"/>
        <w:rPr>
          <w:sz w:val="24"/>
          <w:szCs w:val="24"/>
        </w:rPr>
      </w:pPr>
    </w:p>
    <w:p w14:paraId="37CD2496" w14:textId="2D0B27FE" w:rsidR="00C77524" w:rsidRDefault="00C77524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first thing I did was open the web and put in the machine IP address. Which </w:t>
      </w:r>
      <w:r w:rsidR="003A71CC">
        <w:rPr>
          <w:sz w:val="24"/>
          <w:szCs w:val="24"/>
        </w:rPr>
        <w:t xml:space="preserve">displayed the sixth flag. </w:t>
      </w:r>
    </w:p>
    <w:p w14:paraId="3D407210" w14:textId="77777777" w:rsidR="003A71CC" w:rsidRDefault="003A71CC" w:rsidP="00CC5016">
      <w:pPr>
        <w:pStyle w:val="Text"/>
        <w:spacing w:line="360" w:lineRule="auto"/>
        <w:rPr>
          <w:sz w:val="24"/>
          <w:szCs w:val="24"/>
        </w:rPr>
      </w:pPr>
    </w:p>
    <w:p w14:paraId="6AF8B26B" w14:textId="07A16EAE" w:rsidR="003A71CC" w:rsidRDefault="003A71CC" w:rsidP="00CC5016">
      <w:pPr>
        <w:pStyle w:val="Text"/>
        <w:spacing w:line="360" w:lineRule="auto"/>
        <w:rPr>
          <w:sz w:val="24"/>
          <w:szCs w:val="24"/>
        </w:rPr>
      </w:pPr>
      <w:r w:rsidRPr="003A71CC">
        <w:rPr>
          <w:noProof/>
          <w:sz w:val="24"/>
          <w:szCs w:val="24"/>
        </w:rPr>
        <w:lastRenderedPageBreak/>
        <w:drawing>
          <wp:inline distT="0" distB="0" distL="0" distR="0" wp14:anchorId="571FB5F1" wp14:editId="1F9F530C">
            <wp:extent cx="5943600" cy="2063115"/>
            <wp:effectExtent l="0" t="0" r="0" b="0"/>
            <wp:docPr id="549190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900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37BB" w14:textId="77777777" w:rsidR="003A71CC" w:rsidRDefault="003A71CC" w:rsidP="00CC5016">
      <w:pPr>
        <w:pStyle w:val="Text"/>
        <w:spacing w:line="360" w:lineRule="auto"/>
        <w:rPr>
          <w:sz w:val="24"/>
          <w:szCs w:val="24"/>
        </w:rPr>
      </w:pPr>
    </w:p>
    <w:p w14:paraId="4C7D986B" w14:textId="02D04995" w:rsidR="003B5546" w:rsidRDefault="003A71CC" w:rsidP="00CC5016">
      <w:pPr>
        <w:pStyle w:val="Text"/>
        <w:spacing w:line="360" w:lineRule="auto"/>
        <w:rPr>
          <w:sz w:val="24"/>
          <w:szCs w:val="24"/>
        </w:rPr>
      </w:pPr>
      <w:r w:rsidRPr="003B5546">
        <w:rPr>
          <w:b/>
          <w:bCs/>
          <w:color w:val="16665A"/>
          <w:sz w:val="24"/>
          <w:szCs w:val="24"/>
        </w:rPr>
        <w:t>| {</w:t>
      </w:r>
      <w:r w:rsidR="003B5546" w:rsidRPr="003B5546">
        <w:rPr>
          <w:b/>
          <w:bCs/>
          <w:color w:val="16665A"/>
          <w:sz w:val="24"/>
          <w:szCs w:val="24"/>
        </w:rPr>
        <w:t>STUDENT_CTF_WEB}</w:t>
      </w:r>
    </w:p>
    <w:p w14:paraId="1CCEA28E" w14:textId="77777777" w:rsidR="00240F85" w:rsidRDefault="00240F85" w:rsidP="00CC5016">
      <w:pPr>
        <w:pStyle w:val="Text"/>
        <w:spacing w:line="360" w:lineRule="auto"/>
        <w:rPr>
          <w:sz w:val="24"/>
          <w:szCs w:val="24"/>
        </w:rPr>
      </w:pPr>
    </w:p>
    <w:p w14:paraId="2667A44F" w14:textId="08D7C961" w:rsidR="00822439" w:rsidRDefault="00822439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the next flag, I utilized http protocol</w:t>
      </w:r>
      <w:r w:rsidR="00BA145B">
        <w:rPr>
          <w:sz w:val="24"/>
          <w:szCs w:val="24"/>
        </w:rPr>
        <w:t xml:space="preserve"> and entered the machine IP address which took me to this website. </w:t>
      </w:r>
    </w:p>
    <w:p w14:paraId="388A26D9" w14:textId="77777777" w:rsidR="00BA145B" w:rsidRDefault="00BA145B" w:rsidP="00CC5016">
      <w:pPr>
        <w:pStyle w:val="Text"/>
        <w:spacing w:line="360" w:lineRule="auto"/>
        <w:rPr>
          <w:sz w:val="24"/>
          <w:szCs w:val="24"/>
        </w:rPr>
      </w:pPr>
    </w:p>
    <w:p w14:paraId="73D0AC01" w14:textId="4E2189EF" w:rsidR="00BA145B" w:rsidRDefault="00BA145B" w:rsidP="00CC5016">
      <w:pPr>
        <w:pStyle w:val="Text"/>
        <w:spacing w:line="360" w:lineRule="auto"/>
        <w:rPr>
          <w:sz w:val="24"/>
          <w:szCs w:val="24"/>
        </w:rPr>
      </w:pPr>
      <w:r w:rsidRPr="00BA145B">
        <w:rPr>
          <w:noProof/>
          <w:sz w:val="24"/>
          <w:szCs w:val="24"/>
        </w:rPr>
        <w:drawing>
          <wp:inline distT="0" distB="0" distL="0" distR="0" wp14:anchorId="77B5767B" wp14:editId="4473BE3C">
            <wp:extent cx="4753069" cy="2221543"/>
            <wp:effectExtent l="0" t="0" r="0" b="1270"/>
            <wp:docPr id="1981078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7837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3602" cy="225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0E72" w14:textId="77777777" w:rsidR="00BA145B" w:rsidRDefault="00BA145B" w:rsidP="00CC5016">
      <w:pPr>
        <w:pStyle w:val="Text"/>
        <w:spacing w:line="360" w:lineRule="auto"/>
        <w:rPr>
          <w:sz w:val="24"/>
          <w:szCs w:val="24"/>
        </w:rPr>
      </w:pPr>
    </w:p>
    <w:p w14:paraId="4C33F704" w14:textId="15CE0568" w:rsidR="00BA145B" w:rsidRDefault="00BA145B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The first thing shown was the seventh flag.</w:t>
      </w:r>
    </w:p>
    <w:p w14:paraId="70B24314" w14:textId="5F6E0E0D" w:rsidR="00EA34AF" w:rsidRDefault="00BA145B" w:rsidP="00CC5016">
      <w:pPr>
        <w:pStyle w:val="Text"/>
        <w:spacing w:line="360" w:lineRule="auto"/>
        <w:rPr>
          <w:sz w:val="24"/>
          <w:szCs w:val="24"/>
        </w:rPr>
      </w:pPr>
      <w:r w:rsidRPr="00EA34AF">
        <w:rPr>
          <w:b/>
          <w:bCs/>
          <w:color w:val="16665A"/>
          <w:sz w:val="24"/>
          <w:szCs w:val="24"/>
        </w:rPr>
        <w:t>| {Another_Web_Flag}</w:t>
      </w:r>
    </w:p>
    <w:p w14:paraId="41448317" w14:textId="77777777" w:rsidR="00240F85" w:rsidRDefault="00240F85" w:rsidP="00CC5016">
      <w:pPr>
        <w:pStyle w:val="Text"/>
        <w:spacing w:line="360" w:lineRule="auto"/>
        <w:rPr>
          <w:sz w:val="24"/>
          <w:szCs w:val="24"/>
        </w:rPr>
      </w:pPr>
    </w:p>
    <w:p w14:paraId="39225C74" w14:textId="3A873794" w:rsidR="00104E28" w:rsidRDefault="00104E28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To find the next few webpage flags, I needed to utilize the Linux machine</w:t>
      </w:r>
      <w:r w:rsidR="006557AA">
        <w:rPr>
          <w:sz w:val="24"/>
          <w:szCs w:val="24"/>
        </w:rPr>
        <w:t>. I ex</w:t>
      </w:r>
      <w:r w:rsidR="00B36809">
        <w:rPr>
          <w:sz w:val="24"/>
          <w:szCs w:val="24"/>
        </w:rPr>
        <w:t xml:space="preserve">ecuted a simple </w:t>
      </w:r>
      <w:r w:rsidR="00DD73E2">
        <w:rPr>
          <w:sz w:val="24"/>
          <w:szCs w:val="24"/>
        </w:rPr>
        <w:t>command to switch user, “</w:t>
      </w:r>
      <w:r w:rsidR="00B36809" w:rsidRPr="00AF4D49">
        <w:rPr>
          <w:i/>
          <w:iCs/>
          <w:sz w:val="24"/>
          <w:szCs w:val="24"/>
        </w:rPr>
        <w:t>cd /var/www/html</w:t>
      </w:r>
      <w:r w:rsidR="00DD73E2">
        <w:rPr>
          <w:sz w:val="24"/>
          <w:szCs w:val="24"/>
        </w:rPr>
        <w:t xml:space="preserve">”, and typed in ls to </w:t>
      </w:r>
      <w:r w:rsidR="00AF4D49">
        <w:rPr>
          <w:sz w:val="24"/>
          <w:szCs w:val="24"/>
        </w:rPr>
        <w:t xml:space="preserve">list all the webpage files. </w:t>
      </w:r>
    </w:p>
    <w:p w14:paraId="78AD0493" w14:textId="77777777" w:rsidR="006557AA" w:rsidRDefault="006557AA" w:rsidP="00CC5016">
      <w:pPr>
        <w:pStyle w:val="Text"/>
        <w:spacing w:line="360" w:lineRule="auto"/>
        <w:rPr>
          <w:sz w:val="24"/>
          <w:szCs w:val="24"/>
        </w:rPr>
      </w:pPr>
    </w:p>
    <w:p w14:paraId="1FA2D2DB" w14:textId="31CAA5AF" w:rsidR="006557AA" w:rsidRDefault="006557AA" w:rsidP="00CC5016">
      <w:pPr>
        <w:pStyle w:val="Text"/>
        <w:spacing w:line="360" w:lineRule="auto"/>
        <w:rPr>
          <w:sz w:val="24"/>
          <w:szCs w:val="24"/>
        </w:rPr>
      </w:pPr>
      <w:r w:rsidRPr="006557AA">
        <w:rPr>
          <w:noProof/>
          <w:sz w:val="24"/>
          <w:szCs w:val="24"/>
        </w:rPr>
        <w:lastRenderedPageBreak/>
        <w:drawing>
          <wp:inline distT="0" distB="0" distL="0" distR="0" wp14:anchorId="4642F1C2" wp14:editId="12DAFBE9">
            <wp:extent cx="5943600" cy="715223"/>
            <wp:effectExtent l="0" t="0" r="0" b="0"/>
            <wp:docPr id="2981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67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8979" cy="7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135A" w14:textId="77777777" w:rsidR="007B3799" w:rsidRDefault="007B3799" w:rsidP="00CC5016">
      <w:pPr>
        <w:pStyle w:val="Text"/>
        <w:spacing w:line="360" w:lineRule="auto"/>
        <w:rPr>
          <w:sz w:val="24"/>
          <w:szCs w:val="24"/>
        </w:rPr>
      </w:pPr>
    </w:p>
    <w:p w14:paraId="36914EC9" w14:textId="48FA87CE" w:rsidR="007B3799" w:rsidRDefault="004E325D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The next steps were self-explanatory, entering these hints with the IP address.</w:t>
      </w:r>
    </w:p>
    <w:p w14:paraId="7D83BD23" w14:textId="77777777" w:rsidR="004E325D" w:rsidRDefault="004E325D" w:rsidP="00CC5016">
      <w:pPr>
        <w:pStyle w:val="Text"/>
        <w:spacing w:line="360" w:lineRule="auto"/>
        <w:rPr>
          <w:sz w:val="24"/>
          <w:szCs w:val="24"/>
        </w:rPr>
      </w:pPr>
    </w:p>
    <w:p w14:paraId="723EDAF3" w14:textId="5DFEE4C1" w:rsidR="004E325D" w:rsidRDefault="00EE1DB5" w:rsidP="00CC5016">
      <w:pPr>
        <w:pStyle w:val="Text"/>
        <w:spacing w:line="360" w:lineRule="auto"/>
        <w:rPr>
          <w:sz w:val="24"/>
          <w:szCs w:val="24"/>
        </w:rPr>
      </w:pPr>
      <w:r w:rsidRPr="00EE1DB5">
        <w:rPr>
          <w:noProof/>
          <w:sz w:val="24"/>
          <w:szCs w:val="24"/>
        </w:rPr>
        <w:drawing>
          <wp:inline distT="0" distB="0" distL="0" distR="0" wp14:anchorId="169A9F80" wp14:editId="4B7B6C35">
            <wp:extent cx="5943600" cy="3493770"/>
            <wp:effectExtent l="0" t="0" r="0" b="0"/>
            <wp:docPr id="230988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886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96C1" w14:textId="77777777" w:rsidR="004E325D" w:rsidRDefault="004E325D" w:rsidP="00CC5016">
      <w:pPr>
        <w:pStyle w:val="Text"/>
        <w:spacing w:line="360" w:lineRule="auto"/>
        <w:rPr>
          <w:sz w:val="24"/>
          <w:szCs w:val="24"/>
        </w:rPr>
      </w:pPr>
    </w:p>
    <w:p w14:paraId="43686F22" w14:textId="4B7CD087" w:rsidR="00EE1DB5" w:rsidRDefault="00EE1DB5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Eighth flag </w:t>
      </w:r>
      <w:r w:rsidR="00A1182D">
        <w:rPr>
          <w:sz w:val="24"/>
          <w:szCs w:val="24"/>
        </w:rPr>
        <w:t>found.</w:t>
      </w:r>
      <w:r>
        <w:rPr>
          <w:sz w:val="24"/>
          <w:szCs w:val="24"/>
        </w:rPr>
        <w:t xml:space="preserve"> </w:t>
      </w:r>
    </w:p>
    <w:p w14:paraId="6D42B661" w14:textId="77777777" w:rsidR="00EB7733" w:rsidRDefault="00EB7733" w:rsidP="00CC5016">
      <w:pPr>
        <w:pStyle w:val="Text"/>
        <w:spacing w:line="360" w:lineRule="auto"/>
        <w:rPr>
          <w:sz w:val="24"/>
          <w:szCs w:val="24"/>
        </w:rPr>
      </w:pPr>
    </w:p>
    <w:p w14:paraId="72FB8B86" w14:textId="7AEA3BFE" w:rsidR="00EE1DB5" w:rsidRDefault="00EE1DB5" w:rsidP="00CC5016">
      <w:pPr>
        <w:pStyle w:val="Text"/>
        <w:spacing w:line="360" w:lineRule="auto"/>
        <w:rPr>
          <w:sz w:val="24"/>
          <w:szCs w:val="24"/>
        </w:rPr>
      </w:pPr>
      <w:r w:rsidRPr="00A1182D">
        <w:rPr>
          <w:b/>
          <w:bCs/>
          <w:color w:val="16665A"/>
          <w:sz w:val="24"/>
          <w:szCs w:val="24"/>
        </w:rPr>
        <w:t>| {C</w:t>
      </w:r>
      <w:r w:rsidR="006F11DC" w:rsidRPr="00A1182D">
        <w:rPr>
          <w:b/>
          <w:bCs/>
          <w:color w:val="16665A"/>
          <w:sz w:val="24"/>
          <w:szCs w:val="24"/>
        </w:rPr>
        <w:t>0nf1g</w:t>
      </w:r>
      <w:r w:rsidR="00A1182D" w:rsidRPr="00A1182D">
        <w:rPr>
          <w:b/>
          <w:bCs/>
          <w:color w:val="16665A"/>
          <w:sz w:val="24"/>
          <w:szCs w:val="24"/>
        </w:rPr>
        <w:t>ur4t10n_Fl4g}</w:t>
      </w:r>
    </w:p>
    <w:p w14:paraId="05525F32" w14:textId="77777777" w:rsidR="00A1182D" w:rsidRDefault="00A1182D" w:rsidP="00CC5016">
      <w:pPr>
        <w:pStyle w:val="Text"/>
        <w:spacing w:line="360" w:lineRule="auto"/>
        <w:rPr>
          <w:sz w:val="24"/>
          <w:szCs w:val="24"/>
        </w:rPr>
      </w:pPr>
    </w:p>
    <w:p w14:paraId="3CE53BDB" w14:textId="77777777" w:rsidR="000A6AA2" w:rsidRDefault="00A3230F" w:rsidP="00CC5016">
      <w:pPr>
        <w:pStyle w:val="Text"/>
        <w:spacing w:line="360" w:lineRule="auto"/>
        <w:rPr>
          <w:sz w:val="24"/>
          <w:szCs w:val="24"/>
        </w:rPr>
      </w:pPr>
      <w:r w:rsidRPr="00A3230F">
        <w:rPr>
          <w:noProof/>
          <w:sz w:val="24"/>
          <w:szCs w:val="24"/>
        </w:rPr>
        <w:lastRenderedPageBreak/>
        <w:drawing>
          <wp:inline distT="0" distB="0" distL="0" distR="0" wp14:anchorId="168ABBB9" wp14:editId="18201323">
            <wp:extent cx="5313758" cy="2752254"/>
            <wp:effectExtent l="0" t="0" r="0" b="3810"/>
            <wp:docPr id="499257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5779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0475" cy="2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82D5" w14:textId="23638B57" w:rsidR="00A3230F" w:rsidRDefault="00A3230F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ninth flag </w:t>
      </w:r>
      <w:proofErr w:type="gramStart"/>
      <w:r>
        <w:rPr>
          <w:sz w:val="24"/>
          <w:szCs w:val="24"/>
        </w:rPr>
        <w:t>found</w:t>
      </w:r>
      <w:proofErr w:type="gramEnd"/>
      <w:r>
        <w:rPr>
          <w:sz w:val="24"/>
          <w:szCs w:val="24"/>
        </w:rPr>
        <w:t xml:space="preserve"> </w:t>
      </w:r>
    </w:p>
    <w:p w14:paraId="4F1E3706" w14:textId="26A93CAA" w:rsidR="00A3230F" w:rsidRDefault="00A3230F" w:rsidP="00CC5016">
      <w:pPr>
        <w:pStyle w:val="Text"/>
        <w:spacing w:line="360" w:lineRule="auto"/>
        <w:rPr>
          <w:sz w:val="24"/>
          <w:szCs w:val="24"/>
        </w:rPr>
      </w:pPr>
      <w:r w:rsidRPr="00A3230F">
        <w:rPr>
          <w:b/>
          <w:bCs/>
          <w:color w:val="16665A"/>
          <w:sz w:val="24"/>
          <w:szCs w:val="24"/>
        </w:rPr>
        <w:t>|{H1d3_Fl4g}</w:t>
      </w:r>
    </w:p>
    <w:p w14:paraId="6FBE020A" w14:textId="3DCD6D77" w:rsidR="00A3230F" w:rsidRDefault="009F1E90" w:rsidP="00CC5016">
      <w:pPr>
        <w:pStyle w:val="Text"/>
        <w:spacing w:line="360" w:lineRule="auto"/>
        <w:rPr>
          <w:sz w:val="24"/>
          <w:szCs w:val="24"/>
        </w:rPr>
      </w:pPr>
      <w:r w:rsidRPr="009F1E90">
        <w:rPr>
          <w:noProof/>
          <w:sz w:val="24"/>
          <w:szCs w:val="24"/>
        </w:rPr>
        <w:drawing>
          <wp:inline distT="0" distB="0" distL="0" distR="0" wp14:anchorId="0CED3F15" wp14:editId="32E0916C">
            <wp:extent cx="4831963" cy="2534970"/>
            <wp:effectExtent l="0" t="0" r="0" b="5080"/>
            <wp:docPr id="202153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381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4149" cy="254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1B9F" w14:textId="77777777" w:rsidR="009F1E90" w:rsidRDefault="009F1E90" w:rsidP="00CC5016">
      <w:pPr>
        <w:pStyle w:val="Text"/>
        <w:spacing w:line="360" w:lineRule="auto"/>
        <w:rPr>
          <w:sz w:val="24"/>
          <w:szCs w:val="24"/>
        </w:rPr>
      </w:pPr>
    </w:p>
    <w:p w14:paraId="683B1C68" w14:textId="23A1030B" w:rsidR="009F1E90" w:rsidRDefault="009F1E90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tenth flag </w:t>
      </w:r>
      <w:proofErr w:type="gramStart"/>
      <w:r>
        <w:rPr>
          <w:sz w:val="24"/>
          <w:szCs w:val="24"/>
        </w:rPr>
        <w:t>found</w:t>
      </w:r>
      <w:proofErr w:type="gramEnd"/>
      <w:r>
        <w:rPr>
          <w:sz w:val="24"/>
          <w:szCs w:val="24"/>
        </w:rPr>
        <w:t xml:space="preserve"> </w:t>
      </w:r>
    </w:p>
    <w:p w14:paraId="3B50A7C1" w14:textId="16736146" w:rsidR="00240F85" w:rsidRDefault="009F1E90" w:rsidP="00CC5016">
      <w:pPr>
        <w:pStyle w:val="Text"/>
        <w:spacing w:line="360" w:lineRule="auto"/>
        <w:rPr>
          <w:sz w:val="24"/>
          <w:szCs w:val="24"/>
        </w:rPr>
      </w:pPr>
      <w:r w:rsidRPr="009F1E90">
        <w:rPr>
          <w:b/>
          <w:bCs/>
          <w:color w:val="16665A"/>
          <w:sz w:val="24"/>
          <w:szCs w:val="24"/>
        </w:rPr>
        <w:t>|{Robots_Flag}</w:t>
      </w:r>
    </w:p>
    <w:p w14:paraId="13DE98B6" w14:textId="77777777" w:rsidR="00C33880" w:rsidRDefault="00C33880" w:rsidP="00CC5016">
      <w:pPr>
        <w:pStyle w:val="Text"/>
        <w:spacing w:line="360" w:lineRule="auto"/>
        <w:rPr>
          <w:sz w:val="24"/>
          <w:szCs w:val="24"/>
        </w:rPr>
      </w:pPr>
    </w:p>
    <w:p w14:paraId="336FBFF2" w14:textId="59C82C54" w:rsidR="009F1E90" w:rsidRDefault="00DE652A" w:rsidP="00CC5016">
      <w:pPr>
        <w:pStyle w:val="Text"/>
        <w:spacing w:line="360" w:lineRule="auto"/>
        <w:rPr>
          <w:sz w:val="24"/>
          <w:szCs w:val="24"/>
        </w:rPr>
      </w:pPr>
      <w:r w:rsidRPr="00DE652A">
        <w:rPr>
          <w:noProof/>
          <w:sz w:val="24"/>
          <w:szCs w:val="24"/>
        </w:rPr>
        <w:lastRenderedPageBreak/>
        <w:drawing>
          <wp:inline distT="0" distB="0" distL="0" distR="0" wp14:anchorId="6F596D40" wp14:editId="075E6455">
            <wp:extent cx="4570525" cy="2897109"/>
            <wp:effectExtent l="0" t="0" r="1905" b="0"/>
            <wp:docPr id="186136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6083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8448" cy="29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6CC0" w14:textId="77777777" w:rsidR="000A6AA2" w:rsidRDefault="000A6AA2" w:rsidP="00CC5016">
      <w:pPr>
        <w:pStyle w:val="Text"/>
        <w:spacing w:line="360" w:lineRule="auto"/>
        <w:rPr>
          <w:sz w:val="24"/>
          <w:szCs w:val="24"/>
        </w:rPr>
      </w:pPr>
    </w:p>
    <w:p w14:paraId="56136C3A" w14:textId="46E9745A" w:rsidR="00DE652A" w:rsidRDefault="00DE652A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eleventh flag found. </w:t>
      </w:r>
    </w:p>
    <w:p w14:paraId="24246E33" w14:textId="37F80C1F" w:rsidR="00DE652A" w:rsidRDefault="00DE652A" w:rsidP="00CC5016">
      <w:pPr>
        <w:pStyle w:val="Text"/>
        <w:spacing w:line="360" w:lineRule="auto"/>
        <w:rPr>
          <w:sz w:val="24"/>
          <w:szCs w:val="24"/>
        </w:rPr>
      </w:pPr>
      <w:r w:rsidRPr="00A77912">
        <w:rPr>
          <w:b/>
          <w:bCs/>
          <w:color w:val="16665A"/>
          <w:sz w:val="24"/>
          <w:szCs w:val="24"/>
        </w:rPr>
        <w:t>|{</w:t>
      </w:r>
      <w:r w:rsidR="00A77912" w:rsidRPr="00A77912">
        <w:rPr>
          <w:b/>
          <w:bCs/>
          <w:color w:val="16665A"/>
          <w:sz w:val="24"/>
          <w:szCs w:val="24"/>
        </w:rPr>
        <w:t>S3cr3t_Fl4g}</w:t>
      </w:r>
    </w:p>
    <w:p w14:paraId="6CA275FA" w14:textId="77777777" w:rsidR="00A77912" w:rsidRDefault="00A77912" w:rsidP="00CC5016">
      <w:pPr>
        <w:pStyle w:val="Text"/>
        <w:spacing w:line="360" w:lineRule="auto"/>
        <w:rPr>
          <w:sz w:val="24"/>
          <w:szCs w:val="24"/>
        </w:rPr>
      </w:pPr>
    </w:p>
    <w:p w14:paraId="3793ED82" w14:textId="77777777" w:rsidR="00C33880" w:rsidRDefault="00C33880" w:rsidP="00CC5016">
      <w:pPr>
        <w:pStyle w:val="Text"/>
        <w:spacing w:line="360" w:lineRule="auto"/>
        <w:rPr>
          <w:sz w:val="24"/>
          <w:szCs w:val="24"/>
        </w:rPr>
      </w:pPr>
    </w:p>
    <w:p w14:paraId="0E9DAC77" w14:textId="45891914" w:rsidR="00F83593" w:rsidRDefault="00495A63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 utilized Linux to find the last two </w:t>
      </w:r>
      <w:r w:rsidR="00007980">
        <w:rPr>
          <w:sz w:val="24"/>
          <w:szCs w:val="24"/>
        </w:rPr>
        <w:t xml:space="preserve">hidden flags. I executed the same command </w:t>
      </w:r>
      <w:r w:rsidR="00B60C63">
        <w:rPr>
          <w:sz w:val="24"/>
          <w:szCs w:val="24"/>
        </w:rPr>
        <w:t>I used in file system flags</w:t>
      </w:r>
      <w:r w:rsidR="008549EB">
        <w:rPr>
          <w:sz w:val="24"/>
          <w:szCs w:val="24"/>
        </w:rPr>
        <w:t>: “</w:t>
      </w:r>
      <w:r w:rsidR="008549EB" w:rsidRPr="008549EB">
        <w:rPr>
          <w:i/>
          <w:iCs/>
          <w:sz w:val="24"/>
          <w:szCs w:val="24"/>
        </w:rPr>
        <w:t>find /var -type f -name “*.txt” 2&gt;/dev/null</w:t>
      </w:r>
      <w:r w:rsidR="008549EB">
        <w:rPr>
          <w:sz w:val="24"/>
          <w:szCs w:val="24"/>
        </w:rPr>
        <w:t xml:space="preserve">”. </w:t>
      </w:r>
    </w:p>
    <w:p w14:paraId="31F38383" w14:textId="3A841069" w:rsidR="00BD2BF0" w:rsidRDefault="00E31FE3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The hidden flags could be located anywhere, files, network, webpage etc.</w:t>
      </w:r>
      <w:r w:rsidR="008549EB">
        <w:rPr>
          <w:sz w:val="24"/>
          <w:szCs w:val="24"/>
        </w:rPr>
        <w:t xml:space="preserve"> </w:t>
      </w:r>
      <w:r w:rsidR="006B2811">
        <w:rPr>
          <w:sz w:val="24"/>
          <w:szCs w:val="24"/>
        </w:rPr>
        <w:t xml:space="preserve">After executing the command, I found two </w:t>
      </w:r>
      <w:r w:rsidR="00BB5667">
        <w:rPr>
          <w:sz w:val="24"/>
          <w:szCs w:val="24"/>
        </w:rPr>
        <w:t>directories I haven’t used yet</w:t>
      </w:r>
      <w:r w:rsidR="00442C41">
        <w:rPr>
          <w:sz w:val="24"/>
          <w:szCs w:val="24"/>
        </w:rPr>
        <w:t xml:space="preserve"> which are boxed in white</w:t>
      </w:r>
      <w:r w:rsidR="00E0153D">
        <w:rPr>
          <w:sz w:val="24"/>
          <w:szCs w:val="24"/>
        </w:rPr>
        <w:t>.</w:t>
      </w:r>
    </w:p>
    <w:p w14:paraId="603FA8C9" w14:textId="77777777" w:rsidR="00F22C75" w:rsidRDefault="00F22C75" w:rsidP="00CC5016">
      <w:pPr>
        <w:pStyle w:val="Text"/>
        <w:spacing w:line="360" w:lineRule="auto"/>
        <w:rPr>
          <w:sz w:val="24"/>
          <w:szCs w:val="24"/>
        </w:rPr>
      </w:pPr>
    </w:p>
    <w:p w14:paraId="43A56935" w14:textId="64EFBFAF" w:rsidR="00F22C75" w:rsidRDefault="00442C41" w:rsidP="00CC5016">
      <w:pPr>
        <w:pStyle w:val="Text"/>
        <w:spacing w:line="360" w:lineRule="auto"/>
        <w:rPr>
          <w:sz w:val="24"/>
          <w:szCs w:val="24"/>
        </w:rPr>
      </w:pPr>
      <w:r w:rsidRPr="00442C41">
        <w:rPr>
          <w:noProof/>
          <w:sz w:val="24"/>
          <w:szCs w:val="24"/>
        </w:rPr>
        <w:drawing>
          <wp:inline distT="0" distB="0" distL="0" distR="0" wp14:anchorId="5C998CD1" wp14:editId="285E2C91">
            <wp:extent cx="5943600" cy="1524000"/>
            <wp:effectExtent l="0" t="0" r="0" b="0"/>
            <wp:docPr id="13504399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39965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4D77" w14:textId="77777777" w:rsidR="00E0153D" w:rsidRDefault="00E0153D" w:rsidP="00CC5016">
      <w:pPr>
        <w:pStyle w:val="Text"/>
        <w:spacing w:line="360" w:lineRule="auto"/>
        <w:rPr>
          <w:sz w:val="24"/>
          <w:szCs w:val="24"/>
        </w:rPr>
      </w:pPr>
    </w:p>
    <w:p w14:paraId="512C8E2B" w14:textId="69CD6A7A" w:rsidR="00E0153D" w:rsidRDefault="005C13AB" w:rsidP="00CC5016">
      <w:pPr>
        <w:pStyle w:val="Text"/>
        <w:spacing w:line="360" w:lineRule="auto"/>
        <w:rPr>
          <w:sz w:val="24"/>
          <w:szCs w:val="24"/>
        </w:rPr>
      </w:pPr>
      <w:r w:rsidRPr="005C13AB">
        <w:rPr>
          <w:noProof/>
          <w:sz w:val="24"/>
          <w:szCs w:val="24"/>
        </w:rPr>
        <w:lastRenderedPageBreak/>
        <w:drawing>
          <wp:inline distT="0" distB="0" distL="0" distR="0" wp14:anchorId="087ACA14" wp14:editId="700A83E1">
            <wp:extent cx="5943600" cy="727710"/>
            <wp:effectExtent l="0" t="0" r="0" b="0"/>
            <wp:docPr id="200802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235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2E67" w14:textId="77777777" w:rsidR="005C13AB" w:rsidRDefault="005C13AB" w:rsidP="00CC5016">
      <w:pPr>
        <w:pStyle w:val="Text"/>
        <w:spacing w:line="360" w:lineRule="auto"/>
        <w:rPr>
          <w:sz w:val="24"/>
          <w:szCs w:val="24"/>
        </w:rPr>
      </w:pPr>
    </w:p>
    <w:p w14:paraId="6E8DCFE9" w14:textId="0B447EA4" w:rsidR="005C13AB" w:rsidRDefault="00EB3236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 used the cat command to unveil the </w:t>
      </w:r>
      <w:r w:rsidR="008804AE">
        <w:rPr>
          <w:sz w:val="24"/>
          <w:szCs w:val="24"/>
        </w:rPr>
        <w:t xml:space="preserve">hidden flag. Where we found the </w:t>
      </w:r>
      <w:r w:rsidR="00BB0C7F">
        <w:rPr>
          <w:sz w:val="24"/>
          <w:szCs w:val="24"/>
        </w:rPr>
        <w:t>twelfth</w:t>
      </w:r>
      <w:r w:rsidR="008B1850">
        <w:rPr>
          <w:sz w:val="24"/>
          <w:szCs w:val="24"/>
        </w:rPr>
        <w:t xml:space="preserve"> flag.</w:t>
      </w:r>
      <w:r w:rsidR="00DD4D84">
        <w:rPr>
          <w:sz w:val="24"/>
          <w:szCs w:val="24"/>
        </w:rPr>
        <w:t xml:space="preserve"> </w:t>
      </w:r>
    </w:p>
    <w:p w14:paraId="6E43A8FC" w14:textId="77777777" w:rsidR="00DD4D84" w:rsidRDefault="00DD4D84" w:rsidP="00CC5016">
      <w:pPr>
        <w:pStyle w:val="Text"/>
        <w:spacing w:line="360" w:lineRule="auto"/>
        <w:rPr>
          <w:sz w:val="24"/>
          <w:szCs w:val="24"/>
        </w:rPr>
      </w:pPr>
    </w:p>
    <w:p w14:paraId="624646D8" w14:textId="215D7C23" w:rsidR="00DD4D84" w:rsidRPr="002F4537" w:rsidRDefault="00DD4D84" w:rsidP="00CC5016">
      <w:pPr>
        <w:pStyle w:val="Text"/>
        <w:spacing w:line="360" w:lineRule="auto"/>
        <w:rPr>
          <w:b/>
          <w:bCs/>
          <w:color w:val="16665A"/>
          <w:sz w:val="24"/>
          <w:szCs w:val="24"/>
        </w:rPr>
      </w:pPr>
      <w:r w:rsidRPr="002F4537">
        <w:rPr>
          <w:b/>
          <w:bCs/>
          <w:color w:val="16665A"/>
          <w:sz w:val="24"/>
          <w:szCs w:val="24"/>
        </w:rPr>
        <w:t>| {Fl4g_fl4g_fl4g}</w:t>
      </w:r>
    </w:p>
    <w:p w14:paraId="575A59BF" w14:textId="77777777" w:rsidR="00DD4D84" w:rsidRDefault="00DD4D84" w:rsidP="00CC5016">
      <w:pPr>
        <w:pStyle w:val="Text"/>
        <w:spacing w:line="360" w:lineRule="auto"/>
        <w:rPr>
          <w:sz w:val="24"/>
          <w:szCs w:val="24"/>
        </w:rPr>
      </w:pPr>
    </w:p>
    <w:p w14:paraId="516B1C9F" w14:textId="625210BA" w:rsidR="00DD4D84" w:rsidRDefault="009D430F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next flag needed to be decoded, so I needed to use </w:t>
      </w:r>
      <w:r w:rsidR="0082720B">
        <w:rPr>
          <w:sz w:val="24"/>
          <w:szCs w:val="24"/>
        </w:rPr>
        <w:t xml:space="preserve">a web source to decode. I used a Base64 format to decode the </w:t>
      </w:r>
      <w:r w:rsidR="002F4537">
        <w:rPr>
          <w:sz w:val="24"/>
          <w:szCs w:val="24"/>
        </w:rPr>
        <w:t xml:space="preserve">thirteenth flag. </w:t>
      </w:r>
    </w:p>
    <w:p w14:paraId="4136DDCB" w14:textId="77777777" w:rsidR="002F4537" w:rsidRDefault="002F4537" w:rsidP="00CC5016">
      <w:pPr>
        <w:pStyle w:val="Text"/>
        <w:spacing w:line="360" w:lineRule="auto"/>
        <w:rPr>
          <w:sz w:val="24"/>
          <w:szCs w:val="24"/>
        </w:rPr>
      </w:pPr>
    </w:p>
    <w:p w14:paraId="7E05713F" w14:textId="633133A6" w:rsidR="002F4537" w:rsidRDefault="002F4537" w:rsidP="00CC5016">
      <w:pPr>
        <w:pStyle w:val="Text"/>
        <w:spacing w:line="360" w:lineRule="auto"/>
        <w:rPr>
          <w:sz w:val="24"/>
          <w:szCs w:val="24"/>
        </w:rPr>
      </w:pPr>
      <w:r w:rsidRPr="002F4537">
        <w:rPr>
          <w:noProof/>
          <w:sz w:val="24"/>
          <w:szCs w:val="24"/>
        </w:rPr>
        <w:drawing>
          <wp:inline distT="0" distB="0" distL="0" distR="0" wp14:anchorId="7197475C" wp14:editId="10A9E9B2">
            <wp:extent cx="4828326" cy="3929204"/>
            <wp:effectExtent l="0" t="0" r="0" b="0"/>
            <wp:docPr id="729528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881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9287" cy="393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475D" w14:textId="77777777" w:rsidR="00C33880" w:rsidRDefault="00C33880" w:rsidP="00CC5016">
      <w:pPr>
        <w:pStyle w:val="Text"/>
        <w:spacing w:line="360" w:lineRule="auto"/>
        <w:rPr>
          <w:sz w:val="24"/>
          <w:szCs w:val="24"/>
        </w:rPr>
      </w:pPr>
    </w:p>
    <w:p w14:paraId="6FC4443B" w14:textId="5C0AAFB3" w:rsidR="002F4537" w:rsidRDefault="002F4537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thirteenth flag </w:t>
      </w:r>
      <w:r w:rsidR="00735527">
        <w:rPr>
          <w:sz w:val="24"/>
          <w:szCs w:val="24"/>
        </w:rPr>
        <w:t>found.</w:t>
      </w:r>
      <w:r>
        <w:rPr>
          <w:sz w:val="24"/>
          <w:szCs w:val="24"/>
        </w:rPr>
        <w:t xml:space="preserve"> </w:t>
      </w:r>
    </w:p>
    <w:p w14:paraId="5F8C79A9" w14:textId="77777777" w:rsidR="00AB7E9E" w:rsidRDefault="002F4537" w:rsidP="00CC5016">
      <w:pPr>
        <w:pStyle w:val="Text"/>
        <w:spacing w:line="360" w:lineRule="auto"/>
        <w:rPr>
          <w:b/>
          <w:bCs/>
          <w:color w:val="16665A"/>
          <w:sz w:val="24"/>
          <w:szCs w:val="24"/>
        </w:rPr>
      </w:pPr>
      <w:r w:rsidRPr="002F4537">
        <w:rPr>
          <w:b/>
          <w:bCs/>
          <w:color w:val="16665A"/>
          <w:sz w:val="24"/>
          <w:szCs w:val="24"/>
        </w:rPr>
        <w:t>| {Fl4g2_fl4g2_fl4g2}</w:t>
      </w:r>
    </w:p>
    <w:p w14:paraId="0009B0AD" w14:textId="77777777" w:rsidR="000A6AA2" w:rsidRDefault="000A6AA2" w:rsidP="00CC5016">
      <w:pPr>
        <w:pStyle w:val="Text"/>
        <w:spacing w:line="360" w:lineRule="auto"/>
        <w:rPr>
          <w:b/>
          <w:bCs/>
          <w:sz w:val="24"/>
          <w:szCs w:val="24"/>
          <w:highlight w:val="yellow"/>
        </w:rPr>
      </w:pPr>
    </w:p>
    <w:p w14:paraId="0B7A88DB" w14:textId="00CAD2E8" w:rsidR="002F4537" w:rsidRPr="00AB7E9E" w:rsidRDefault="007C477B" w:rsidP="00CC5016">
      <w:pPr>
        <w:pStyle w:val="Text"/>
        <w:spacing w:line="360" w:lineRule="auto"/>
        <w:rPr>
          <w:b/>
          <w:bCs/>
          <w:color w:val="16665A"/>
          <w:sz w:val="24"/>
          <w:szCs w:val="24"/>
        </w:rPr>
      </w:pPr>
      <w:r w:rsidRPr="007C477B">
        <w:rPr>
          <w:b/>
          <w:bCs/>
          <w:sz w:val="24"/>
          <w:szCs w:val="24"/>
          <w:highlight w:val="yellow"/>
        </w:rPr>
        <w:t>Third and Fourth Challenge done!!</w:t>
      </w:r>
    </w:p>
    <w:p w14:paraId="5055FE98" w14:textId="77777777" w:rsidR="002F4537" w:rsidRDefault="002F4537" w:rsidP="00CC5016">
      <w:pPr>
        <w:pStyle w:val="Text"/>
        <w:spacing w:line="360" w:lineRule="auto"/>
        <w:rPr>
          <w:sz w:val="24"/>
          <w:szCs w:val="24"/>
        </w:rPr>
      </w:pPr>
    </w:p>
    <w:p w14:paraId="54C866E9" w14:textId="79F08251" w:rsidR="002F4537" w:rsidRPr="002F4537" w:rsidRDefault="002F4537" w:rsidP="00955368">
      <w:pPr>
        <w:pStyle w:val="Heading1"/>
        <w:jc w:val="left"/>
      </w:pPr>
      <w:r w:rsidRPr="002F4537">
        <w:t xml:space="preserve">Hashing </w:t>
      </w:r>
    </w:p>
    <w:p w14:paraId="438E7F34" w14:textId="77777777" w:rsidR="002F4537" w:rsidRDefault="002F4537" w:rsidP="00CC5016">
      <w:pPr>
        <w:pStyle w:val="Text"/>
        <w:spacing w:line="360" w:lineRule="auto"/>
      </w:pPr>
    </w:p>
    <w:p w14:paraId="002C938D" w14:textId="0F2E415D" w:rsidR="002F4537" w:rsidRDefault="000976C3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Hash cracking is part of </w:t>
      </w:r>
      <w:r w:rsidR="00DC5B56">
        <w:rPr>
          <w:sz w:val="24"/>
          <w:szCs w:val="24"/>
        </w:rPr>
        <w:t>cryptography</w:t>
      </w:r>
      <w:r>
        <w:rPr>
          <w:sz w:val="24"/>
          <w:szCs w:val="24"/>
        </w:rPr>
        <w:t xml:space="preserve"> which plays a significant role in cybersecurity.</w:t>
      </w:r>
      <w:r w:rsidR="00DC5B56">
        <w:rPr>
          <w:sz w:val="24"/>
          <w:szCs w:val="24"/>
        </w:rPr>
        <w:t xml:space="preserve"> This challenge </w:t>
      </w:r>
      <w:r w:rsidR="008B0D70">
        <w:rPr>
          <w:sz w:val="24"/>
          <w:szCs w:val="24"/>
        </w:rPr>
        <w:t>require</w:t>
      </w:r>
      <w:r w:rsidR="00BA11D7">
        <w:rPr>
          <w:sz w:val="24"/>
          <w:szCs w:val="24"/>
        </w:rPr>
        <w:t xml:space="preserve">s the use of tools such as </w:t>
      </w:r>
      <w:proofErr w:type="spellStart"/>
      <w:r w:rsidR="0084441F">
        <w:rPr>
          <w:sz w:val="24"/>
          <w:szCs w:val="24"/>
        </w:rPr>
        <w:t>hashcat</w:t>
      </w:r>
      <w:proofErr w:type="spellEnd"/>
      <w:r w:rsidR="0084441F">
        <w:rPr>
          <w:sz w:val="24"/>
          <w:szCs w:val="24"/>
        </w:rPr>
        <w:t>, john the ripper, hashid, and other websites to decrypt hashes.</w:t>
      </w:r>
      <w:r w:rsidR="009015F2">
        <w:rPr>
          <w:sz w:val="24"/>
          <w:szCs w:val="24"/>
        </w:rPr>
        <w:t xml:space="preserve"> </w:t>
      </w:r>
    </w:p>
    <w:p w14:paraId="30A59E89" w14:textId="77777777" w:rsidR="00FB4EB3" w:rsidRDefault="00FB4EB3" w:rsidP="00CC5016">
      <w:pPr>
        <w:pStyle w:val="Text"/>
        <w:spacing w:line="360" w:lineRule="auto"/>
        <w:rPr>
          <w:sz w:val="24"/>
          <w:szCs w:val="24"/>
        </w:rPr>
      </w:pPr>
    </w:p>
    <w:p w14:paraId="0E59B4FB" w14:textId="51E41F3B" w:rsidR="007C0E67" w:rsidRDefault="00FB4EB3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For this challenge, </w:t>
      </w:r>
      <w:r w:rsidR="00440024">
        <w:rPr>
          <w:sz w:val="24"/>
          <w:szCs w:val="24"/>
        </w:rPr>
        <w:t>the first step was to set u</w:t>
      </w:r>
      <w:r w:rsidR="003A5C2D">
        <w:rPr>
          <w:sz w:val="24"/>
          <w:szCs w:val="24"/>
        </w:rPr>
        <w:t xml:space="preserve">p proper tools on the attack machine. </w:t>
      </w:r>
      <w:r w:rsidR="000A4362">
        <w:rPr>
          <w:sz w:val="24"/>
          <w:szCs w:val="24"/>
        </w:rPr>
        <w:t>I needed to connect</w:t>
      </w:r>
      <w:r w:rsidR="001F6DB4">
        <w:rPr>
          <w:sz w:val="24"/>
          <w:szCs w:val="24"/>
        </w:rPr>
        <w:t xml:space="preserve"> to the root server and install hashid and john the ripper</w:t>
      </w:r>
      <w:r w:rsidR="00791F37">
        <w:rPr>
          <w:sz w:val="24"/>
          <w:szCs w:val="24"/>
        </w:rPr>
        <w:t xml:space="preserve"> which will allow me to identify ha</w:t>
      </w:r>
      <w:r w:rsidR="00312EE2">
        <w:rPr>
          <w:sz w:val="24"/>
          <w:szCs w:val="24"/>
        </w:rPr>
        <w:t xml:space="preserve">shes and hash types. </w:t>
      </w:r>
      <w:r w:rsidR="00675C51">
        <w:rPr>
          <w:sz w:val="24"/>
          <w:szCs w:val="24"/>
        </w:rPr>
        <w:t xml:space="preserve">To start the process, I </w:t>
      </w:r>
      <w:r w:rsidR="00BA7E84">
        <w:rPr>
          <w:sz w:val="24"/>
          <w:szCs w:val="24"/>
        </w:rPr>
        <w:t xml:space="preserve">connected to </w:t>
      </w:r>
      <w:r w:rsidR="006D517D">
        <w:rPr>
          <w:sz w:val="24"/>
          <w:szCs w:val="24"/>
        </w:rPr>
        <w:t xml:space="preserve">Masterschool CTF server using </w:t>
      </w:r>
      <w:proofErr w:type="spellStart"/>
      <w:r w:rsidR="006D517D">
        <w:rPr>
          <w:sz w:val="24"/>
          <w:szCs w:val="24"/>
        </w:rPr>
        <w:t>scp</w:t>
      </w:r>
      <w:proofErr w:type="spellEnd"/>
      <w:r w:rsidR="006D517D">
        <w:rPr>
          <w:sz w:val="24"/>
          <w:szCs w:val="24"/>
        </w:rPr>
        <w:t xml:space="preserve"> and downloaded </w:t>
      </w:r>
      <w:r w:rsidR="006D517D" w:rsidRPr="00E940C9">
        <w:rPr>
          <w:b/>
          <w:bCs/>
          <w:sz w:val="24"/>
          <w:szCs w:val="24"/>
        </w:rPr>
        <w:t>/</w:t>
      </w:r>
      <w:proofErr w:type="spellStart"/>
      <w:r w:rsidR="006D517D" w:rsidRPr="00E940C9">
        <w:rPr>
          <w:b/>
          <w:bCs/>
          <w:sz w:val="24"/>
          <w:szCs w:val="24"/>
        </w:rPr>
        <w:t>hash_to_crack</w:t>
      </w:r>
      <w:proofErr w:type="spellEnd"/>
      <w:r w:rsidR="006D517D">
        <w:rPr>
          <w:sz w:val="24"/>
          <w:szCs w:val="24"/>
        </w:rPr>
        <w:t xml:space="preserve"> d</w:t>
      </w:r>
      <w:r w:rsidR="005A7282">
        <w:rPr>
          <w:sz w:val="24"/>
          <w:szCs w:val="24"/>
        </w:rPr>
        <w:t xml:space="preserve">irectory which contained several </w:t>
      </w:r>
      <w:r w:rsidR="006A0823">
        <w:rPr>
          <w:sz w:val="24"/>
          <w:szCs w:val="24"/>
        </w:rPr>
        <w:t>hashes</w:t>
      </w:r>
      <w:r w:rsidR="005A7282">
        <w:rPr>
          <w:sz w:val="24"/>
          <w:szCs w:val="24"/>
        </w:rPr>
        <w:t xml:space="preserve"> .txt</w:t>
      </w:r>
      <w:r w:rsidR="006A0823">
        <w:rPr>
          <w:sz w:val="24"/>
          <w:szCs w:val="24"/>
        </w:rPr>
        <w:t xml:space="preserve"> files. </w:t>
      </w:r>
    </w:p>
    <w:p w14:paraId="423A3F8E" w14:textId="77777777" w:rsidR="007C0E67" w:rsidRDefault="007C0E67" w:rsidP="00CC5016">
      <w:pPr>
        <w:pStyle w:val="Text"/>
        <w:spacing w:line="360" w:lineRule="auto"/>
        <w:rPr>
          <w:sz w:val="24"/>
          <w:szCs w:val="24"/>
        </w:rPr>
      </w:pPr>
    </w:p>
    <w:p w14:paraId="03FE870D" w14:textId="617BEDC8" w:rsidR="00010CA4" w:rsidRDefault="00C52828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“SCP” command </w:t>
      </w:r>
      <w:r w:rsidR="00057192">
        <w:rPr>
          <w:sz w:val="24"/>
          <w:szCs w:val="24"/>
        </w:rPr>
        <w:t xml:space="preserve">allows secure </w:t>
      </w:r>
      <w:r w:rsidR="008013F6">
        <w:rPr>
          <w:sz w:val="24"/>
          <w:szCs w:val="24"/>
        </w:rPr>
        <w:t xml:space="preserve">transferring of files between local host and the remote host, or between two remote hosts. </w:t>
      </w:r>
    </w:p>
    <w:p w14:paraId="3C8BFE4E" w14:textId="240C928B" w:rsidR="00F87DEF" w:rsidRDefault="00F87DEF" w:rsidP="00CC5016">
      <w:pPr>
        <w:pStyle w:val="Text"/>
        <w:spacing w:line="360" w:lineRule="auto"/>
        <w:rPr>
          <w:sz w:val="24"/>
          <w:szCs w:val="24"/>
        </w:rPr>
      </w:pPr>
      <w:r w:rsidRPr="00F87DEF">
        <w:rPr>
          <w:noProof/>
          <w:sz w:val="24"/>
          <w:szCs w:val="24"/>
        </w:rPr>
        <w:drawing>
          <wp:inline distT="0" distB="0" distL="0" distR="0" wp14:anchorId="115E9712" wp14:editId="3372D867">
            <wp:extent cx="5705961" cy="2616452"/>
            <wp:effectExtent l="0" t="0" r="0" b="0"/>
            <wp:docPr id="1588945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4525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5531" cy="264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D4C3" w14:textId="44A1066A" w:rsidR="00CB1938" w:rsidRDefault="00CB1938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next step is to download hashid. To do that, </w:t>
      </w:r>
      <w:r w:rsidR="00171AAD">
        <w:rPr>
          <w:sz w:val="24"/>
          <w:szCs w:val="24"/>
        </w:rPr>
        <w:t>I</w:t>
      </w:r>
      <w:r>
        <w:rPr>
          <w:sz w:val="24"/>
          <w:szCs w:val="24"/>
        </w:rPr>
        <w:t xml:space="preserve"> </w:t>
      </w:r>
      <w:r w:rsidR="00171AAD">
        <w:rPr>
          <w:sz w:val="24"/>
          <w:szCs w:val="24"/>
        </w:rPr>
        <w:t>must</w:t>
      </w:r>
      <w:r>
        <w:rPr>
          <w:sz w:val="24"/>
          <w:szCs w:val="24"/>
        </w:rPr>
        <w:t xml:space="preserve"> s</w:t>
      </w:r>
      <w:r w:rsidR="00171AAD">
        <w:rPr>
          <w:sz w:val="24"/>
          <w:szCs w:val="24"/>
        </w:rPr>
        <w:t xml:space="preserve">witch directory to </w:t>
      </w:r>
      <w:r w:rsidR="00171AAD" w:rsidRPr="00171AAD">
        <w:rPr>
          <w:i/>
          <w:iCs/>
          <w:sz w:val="24"/>
          <w:szCs w:val="24"/>
        </w:rPr>
        <w:t>“/hash_to_crack</w:t>
      </w:r>
      <w:r w:rsidR="00171AAD">
        <w:rPr>
          <w:sz w:val="24"/>
          <w:szCs w:val="24"/>
        </w:rPr>
        <w:t xml:space="preserve">” and install hashid. </w:t>
      </w:r>
    </w:p>
    <w:p w14:paraId="253574D7" w14:textId="77777777" w:rsidR="00171AAD" w:rsidRDefault="00171AAD" w:rsidP="00CC5016">
      <w:pPr>
        <w:pStyle w:val="Text"/>
        <w:spacing w:line="360" w:lineRule="auto"/>
        <w:rPr>
          <w:sz w:val="24"/>
          <w:szCs w:val="24"/>
        </w:rPr>
      </w:pPr>
    </w:p>
    <w:p w14:paraId="63AFA239" w14:textId="1E11506D" w:rsidR="00171AAD" w:rsidRDefault="00171AAD" w:rsidP="000A6AA2">
      <w:pPr>
        <w:pStyle w:val="Text"/>
        <w:rPr>
          <w:sz w:val="24"/>
          <w:szCs w:val="24"/>
        </w:rPr>
      </w:pPr>
      <w:r w:rsidRPr="00171AAD">
        <w:rPr>
          <w:noProof/>
          <w:sz w:val="24"/>
          <w:szCs w:val="24"/>
        </w:rPr>
        <w:lastRenderedPageBreak/>
        <w:drawing>
          <wp:inline distT="0" distB="0" distL="0" distR="0" wp14:anchorId="19471987" wp14:editId="1BD229EF">
            <wp:extent cx="5943600" cy="3964941"/>
            <wp:effectExtent l="0" t="0" r="0" b="0"/>
            <wp:docPr id="15491225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22515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5412" cy="406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F8B5" w14:textId="77777777" w:rsidR="000A6AA2" w:rsidRDefault="00E049C6" w:rsidP="000A6AA2">
      <w:pPr>
        <w:pStyle w:val="Text"/>
        <w:rPr>
          <w:sz w:val="16"/>
          <w:szCs w:val="16"/>
        </w:rPr>
      </w:pPr>
      <w:r w:rsidRPr="00E049C6">
        <w:rPr>
          <w:color w:val="1C75BC" w:themeColor="accent3"/>
          <w:sz w:val="16"/>
          <w:szCs w:val="16"/>
        </w:rPr>
        <w:t xml:space="preserve">Figure 21: </w:t>
      </w:r>
      <w:r w:rsidRPr="00E049C6">
        <w:rPr>
          <w:sz w:val="16"/>
          <w:szCs w:val="16"/>
        </w:rPr>
        <w:t>installation of hashid</w:t>
      </w:r>
    </w:p>
    <w:p w14:paraId="753B3ED9" w14:textId="77777777" w:rsidR="000A6AA2" w:rsidRDefault="000A6AA2" w:rsidP="00CC5016">
      <w:pPr>
        <w:pStyle w:val="Text"/>
        <w:spacing w:line="360" w:lineRule="auto"/>
        <w:rPr>
          <w:sz w:val="24"/>
          <w:szCs w:val="24"/>
        </w:rPr>
      </w:pPr>
    </w:p>
    <w:p w14:paraId="62391BB7" w14:textId="0F7E2417" w:rsidR="008E080F" w:rsidRPr="000A6AA2" w:rsidRDefault="00B74F33" w:rsidP="00CC5016">
      <w:pPr>
        <w:pStyle w:val="Text"/>
        <w:spacing w:line="360" w:lineRule="auto"/>
        <w:rPr>
          <w:sz w:val="16"/>
          <w:szCs w:val="16"/>
        </w:rPr>
      </w:pPr>
      <w:r>
        <w:rPr>
          <w:sz w:val="24"/>
          <w:szCs w:val="24"/>
        </w:rPr>
        <w:t xml:space="preserve">Now we </w:t>
      </w:r>
      <w:r w:rsidR="00AB7E9E">
        <w:rPr>
          <w:sz w:val="24"/>
          <w:szCs w:val="24"/>
        </w:rPr>
        <w:t>must</w:t>
      </w:r>
      <w:r>
        <w:rPr>
          <w:sz w:val="24"/>
          <w:szCs w:val="24"/>
        </w:rPr>
        <w:t xml:space="preserve"> install John the Ripper</w:t>
      </w:r>
      <w:r w:rsidR="00B63840">
        <w:rPr>
          <w:sz w:val="24"/>
          <w:szCs w:val="24"/>
        </w:rPr>
        <w:t xml:space="preserve">. </w:t>
      </w:r>
      <w:r w:rsidR="002F703B">
        <w:rPr>
          <w:sz w:val="24"/>
          <w:szCs w:val="24"/>
        </w:rPr>
        <w:t>Same process</w:t>
      </w:r>
      <w:r w:rsidR="00B63840">
        <w:rPr>
          <w:sz w:val="24"/>
          <w:szCs w:val="24"/>
        </w:rPr>
        <w:t xml:space="preserve"> as we took to install hashid. </w:t>
      </w:r>
    </w:p>
    <w:p w14:paraId="070E240C" w14:textId="4F93A7F0" w:rsidR="002F703B" w:rsidRDefault="008E080F" w:rsidP="000A6AA2">
      <w:pPr>
        <w:pStyle w:val="Text"/>
        <w:rPr>
          <w:sz w:val="24"/>
          <w:szCs w:val="24"/>
        </w:rPr>
      </w:pPr>
      <w:r w:rsidRPr="008E080F">
        <w:rPr>
          <w:noProof/>
          <w:sz w:val="24"/>
          <w:szCs w:val="24"/>
        </w:rPr>
        <w:drawing>
          <wp:inline distT="0" distB="0" distL="0" distR="0" wp14:anchorId="6E9E9307" wp14:editId="1E40B697">
            <wp:extent cx="4645507" cy="2625505"/>
            <wp:effectExtent l="0" t="0" r="3175" b="3810"/>
            <wp:docPr id="159181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197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7881" cy="264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7163" w14:textId="3799DF6A" w:rsidR="008E080F" w:rsidRDefault="008E080F" w:rsidP="000A6AA2">
      <w:pPr>
        <w:pStyle w:val="Text"/>
        <w:rPr>
          <w:sz w:val="24"/>
          <w:szCs w:val="24"/>
        </w:rPr>
      </w:pPr>
      <w:r w:rsidRPr="008E080F">
        <w:rPr>
          <w:sz w:val="16"/>
          <w:szCs w:val="16"/>
        </w:rPr>
        <w:t xml:space="preserve">Figure 22: Installation of John </w:t>
      </w:r>
      <w:proofErr w:type="gramStart"/>
      <w:r w:rsidRPr="008E080F">
        <w:rPr>
          <w:sz w:val="16"/>
          <w:szCs w:val="16"/>
        </w:rPr>
        <w:t>The</w:t>
      </w:r>
      <w:proofErr w:type="gramEnd"/>
      <w:r w:rsidRPr="008E080F">
        <w:rPr>
          <w:sz w:val="16"/>
          <w:szCs w:val="16"/>
        </w:rPr>
        <w:t xml:space="preserve"> Ripper</w:t>
      </w:r>
    </w:p>
    <w:p w14:paraId="18B91598" w14:textId="77777777" w:rsidR="000A6AA2" w:rsidRDefault="000A6AA2" w:rsidP="00CC5016">
      <w:pPr>
        <w:pStyle w:val="Text"/>
        <w:spacing w:line="360" w:lineRule="auto"/>
        <w:rPr>
          <w:sz w:val="24"/>
          <w:szCs w:val="24"/>
        </w:rPr>
      </w:pPr>
    </w:p>
    <w:p w14:paraId="787F3DBC" w14:textId="77777777" w:rsidR="00DF5EAB" w:rsidRDefault="00954DD9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Now that we have all the necessary tools, we can start hashing.</w:t>
      </w:r>
      <w:r w:rsidR="00071D2F">
        <w:rPr>
          <w:sz w:val="24"/>
          <w:szCs w:val="24"/>
        </w:rPr>
        <w:t xml:space="preserve"> We have stay in the hash directory to </w:t>
      </w:r>
      <w:r w:rsidR="003E0D59">
        <w:rPr>
          <w:sz w:val="24"/>
          <w:szCs w:val="24"/>
        </w:rPr>
        <w:t xml:space="preserve">be able to finish this smoothly. </w:t>
      </w:r>
    </w:p>
    <w:p w14:paraId="5761EF0E" w14:textId="12343919" w:rsidR="0002159D" w:rsidRDefault="00A64579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As always, using ls to see the list </w:t>
      </w:r>
      <w:r w:rsidR="009F05F1">
        <w:rPr>
          <w:sz w:val="24"/>
          <w:szCs w:val="24"/>
        </w:rPr>
        <w:t>of files and directories and we can see that there are five hashes.</w:t>
      </w:r>
      <w:r w:rsidR="0002159D">
        <w:rPr>
          <w:sz w:val="24"/>
          <w:szCs w:val="24"/>
        </w:rPr>
        <w:t xml:space="preserve"> </w:t>
      </w:r>
      <w:r w:rsidR="0057468C">
        <w:rPr>
          <w:sz w:val="24"/>
          <w:szCs w:val="24"/>
        </w:rPr>
        <w:t xml:space="preserve">I will be using the </w:t>
      </w:r>
      <w:r w:rsidR="007C631D">
        <w:rPr>
          <w:sz w:val="24"/>
          <w:szCs w:val="24"/>
        </w:rPr>
        <w:t xml:space="preserve">cat command unveil the hashes. </w:t>
      </w:r>
      <w:r w:rsidR="00F914BD">
        <w:rPr>
          <w:sz w:val="24"/>
          <w:szCs w:val="24"/>
        </w:rPr>
        <w:t xml:space="preserve"> </w:t>
      </w:r>
    </w:p>
    <w:p w14:paraId="6F726256" w14:textId="7D60D111" w:rsidR="009E331C" w:rsidRDefault="009E331C" w:rsidP="00CC5016">
      <w:pPr>
        <w:pStyle w:val="Text"/>
        <w:spacing w:line="360" w:lineRule="auto"/>
        <w:rPr>
          <w:sz w:val="24"/>
          <w:szCs w:val="24"/>
        </w:rPr>
      </w:pPr>
    </w:p>
    <w:p w14:paraId="190B2DB7" w14:textId="62DC8C9B" w:rsidR="009E331C" w:rsidRDefault="009E331C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 this case, our command is “cat</w:t>
      </w:r>
      <w:r w:rsidR="003E0D59">
        <w:rPr>
          <w:sz w:val="24"/>
          <w:szCs w:val="24"/>
        </w:rPr>
        <w:t xml:space="preserve"> hash1.txt</w:t>
      </w:r>
      <w:r w:rsidR="004E144A">
        <w:rPr>
          <w:sz w:val="24"/>
          <w:szCs w:val="24"/>
        </w:rPr>
        <w:t xml:space="preserve">”. </w:t>
      </w:r>
      <w:r w:rsidR="007C631D">
        <w:rPr>
          <w:sz w:val="24"/>
          <w:szCs w:val="24"/>
        </w:rPr>
        <w:t xml:space="preserve">which showed a 32-digit hexadecimal numbers. </w:t>
      </w:r>
    </w:p>
    <w:p w14:paraId="23EC3831" w14:textId="77777777" w:rsidR="004E144A" w:rsidRDefault="004E144A" w:rsidP="00CC5016">
      <w:pPr>
        <w:pStyle w:val="Text"/>
        <w:spacing w:line="360" w:lineRule="auto"/>
        <w:rPr>
          <w:sz w:val="24"/>
          <w:szCs w:val="24"/>
        </w:rPr>
      </w:pPr>
    </w:p>
    <w:p w14:paraId="595FF17D" w14:textId="6C80190B" w:rsidR="00E663F1" w:rsidRDefault="00A64579" w:rsidP="00CC5016">
      <w:pPr>
        <w:pStyle w:val="Text"/>
        <w:spacing w:line="360" w:lineRule="auto"/>
        <w:rPr>
          <w:sz w:val="24"/>
          <w:szCs w:val="24"/>
        </w:rPr>
      </w:pPr>
      <w:r w:rsidRPr="00A64579">
        <w:rPr>
          <w:noProof/>
          <w:sz w:val="24"/>
          <w:szCs w:val="24"/>
        </w:rPr>
        <w:drawing>
          <wp:inline distT="0" distB="0" distL="0" distR="0" wp14:anchorId="094DB941" wp14:editId="1DF21905">
            <wp:extent cx="5943600" cy="712470"/>
            <wp:effectExtent l="0" t="0" r="0" b="0"/>
            <wp:docPr id="207189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978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F2A0" w14:textId="77777777" w:rsidR="00E663F1" w:rsidRDefault="00E663F1" w:rsidP="00CC5016">
      <w:pPr>
        <w:pStyle w:val="Text"/>
        <w:spacing w:line="360" w:lineRule="auto"/>
        <w:rPr>
          <w:sz w:val="24"/>
          <w:szCs w:val="24"/>
        </w:rPr>
      </w:pPr>
    </w:p>
    <w:p w14:paraId="356088E6" w14:textId="11C39FD7" w:rsidR="00FF72A7" w:rsidRPr="00662B21" w:rsidRDefault="00676008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r w:rsidR="002C311C">
        <w:rPr>
          <w:sz w:val="24"/>
          <w:szCs w:val="24"/>
        </w:rPr>
        <w:t>couple</w:t>
      </w:r>
      <w:r>
        <w:rPr>
          <w:sz w:val="24"/>
          <w:szCs w:val="24"/>
        </w:rPr>
        <w:t xml:space="preserve"> things to keep in mind that, </w:t>
      </w:r>
      <w:r w:rsidR="000068DD">
        <w:rPr>
          <w:sz w:val="24"/>
          <w:szCs w:val="24"/>
        </w:rPr>
        <w:t xml:space="preserve">the format of the hash will help us crack the hash. </w:t>
      </w:r>
      <w:r w:rsidR="00BD072B">
        <w:rPr>
          <w:sz w:val="24"/>
          <w:szCs w:val="24"/>
        </w:rPr>
        <w:t xml:space="preserve">It will tell us which </w:t>
      </w:r>
      <w:r w:rsidR="004A634F">
        <w:rPr>
          <w:sz w:val="24"/>
          <w:szCs w:val="24"/>
        </w:rPr>
        <w:t xml:space="preserve">hash algorithm to use to crack the hash. </w:t>
      </w:r>
      <w:r w:rsidR="000068DD">
        <w:rPr>
          <w:sz w:val="24"/>
          <w:szCs w:val="24"/>
        </w:rPr>
        <w:t>For example, if the</w:t>
      </w:r>
      <w:r w:rsidR="004A634F">
        <w:rPr>
          <w:sz w:val="24"/>
          <w:szCs w:val="24"/>
        </w:rPr>
        <w:t xml:space="preserve"> hash </w:t>
      </w:r>
      <w:r w:rsidR="000068DD">
        <w:rPr>
          <w:sz w:val="24"/>
          <w:szCs w:val="24"/>
        </w:rPr>
        <w:t>is MD5</w:t>
      </w:r>
      <w:r w:rsidR="00023EAF">
        <w:rPr>
          <w:sz w:val="24"/>
          <w:szCs w:val="24"/>
        </w:rPr>
        <w:t xml:space="preserve">, the syntax </w:t>
      </w:r>
      <w:r w:rsidR="004A634F">
        <w:rPr>
          <w:sz w:val="24"/>
          <w:szCs w:val="24"/>
        </w:rPr>
        <w:t>will</w:t>
      </w:r>
      <w:r w:rsidR="00023EAF">
        <w:rPr>
          <w:sz w:val="24"/>
          <w:szCs w:val="24"/>
        </w:rPr>
        <w:t xml:space="preserve"> contain “</w:t>
      </w:r>
      <w:r w:rsidR="00023EAF" w:rsidRPr="00023EAF">
        <w:rPr>
          <w:i/>
          <w:iCs/>
          <w:sz w:val="24"/>
          <w:szCs w:val="24"/>
        </w:rPr>
        <w:t>—format</w:t>
      </w:r>
      <w:r w:rsidR="00023EAF">
        <w:rPr>
          <w:i/>
          <w:iCs/>
          <w:sz w:val="24"/>
          <w:szCs w:val="24"/>
        </w:rPr>
        <w:t>=</w:t>
      </w:r>
      <w:r w:rsidR="00023EAF" w:rsidRPr="00023EAF">
        <w:rPr>
          <w:i/>
          <w:iCs/>
          <w:sz w:val="24"/>
          <w:szCs w:val="24"/>
        </w:rPr>
        <w:t>raw-MD5</w:t>
      </w:r>
      <w:r w:rsidR="00023EAF">
        <w:rPr>
          <w:sz w:val="24"/>
          <w:szCs w:val="24"/>
        </w:rPr>
        <w:t xml:space="preserve">”. </w:t>
      </w:r>
      <w:r w:rsidR="004A634F">
        <w:rPr>
          <w:sz w:val="24"/>
          <w:szCs w:val="24"/>
        </w:rPr>
        <w:t xml:space="preserve">And if its SHA1, it will be </w:t>
      </w:r>
      <w:r w:rsidR="00662B21">
        <w:rPr>
          <w:sz w:val="24"/>
          <w:szCs w:val="24"/>
        </w:rPr>
        <w:t>formatted</w:t>
      </w:r>
      <w:r w:rsidR="004A634F">
        <w:rPr>
          <w:sz w:val="24"/>
          <w:szCs w:val="24"/>
        </w:rPr>
        <w:t xml:space="preserve"> as “</w:t>
      </w:r>
      <w:r w:rsidR="00662B21">
        <w:rPr>
          <w:i/>
          <w:iCs/>
          <w:sz w:val="24"/>
          <w:szCs w:val="24"/>
        </w:rPr>
        <w:t xml:space="preserve">—format=raw-SHA!”. </w:t>
      </w:r>
      <w:r w:rsidR="00662B21">
        <w:rPr>
          <w:sz w:val="24"/>
          <w:szCs w:val="24"/>
        </w:rPr>
        <w:t xml:space="preserve">You get the idea. </w:t>
      </w:r>
    </w:p>
    <w:p w14:paraId="1B8A30F8" w14:textId="77777777" w:rsidR="00E663F1" w:rsidRDefault="00E663F1" w:rsidP="00CC5016">
      <w:pPr>
        <w:pStyle w:val="Text"/>
        <w:spacing w:line="360" w:lineRule="auto"/>
        <w:rPr>
          <w:sz w:val="24"/>
          <w:szCs w:val="24"/>
        </w:rPr>
      </w:pPr>
    </w:p>
    <w:p w14:paraId="7AA8DD3D" w14:textId="373441B1" w:rsidR="008E080F" w:rsidRDefault="00FF72A7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To identify the format of the hash, </w:t>
      </w:r>
      <w:r w:rsidR="00D0427F">
        <w:rPr>
          <w:sz w:val="24"/>
          <w:szCs w:val="24"/>
        </w:rPr>
        <w:t xml:space="preserve">I </w:t>
      </w:r>
      <w:r w:rsidR="0070373A">
        <w:rPr>
          <w:sz w:val="24"/>
          <w:szCs w:val="24"/>
        </w:rPr>
        <w:t>type in hashid and paste</w:t>
      </w:r>
      <w:r w:rsidR="00D0427F">
        <w:rPr>
          <w:sz w:val="24"/>
          <w:szCs w:val="24"/>
        </w:rPr>
        <w:t>d</w:t>
      </w:r>
      <w:r w:rsidR="0070373A">
        <w:rPr>
          <w:sz w:val="24"/>
          <w:szCs w:val="24"/>
        </w:rPr>
        <w:t xml:space="preserve"> the hash using single or double quotation marks.</w:t>
      </w:r>
    </w:p>
    <w:p w14:paraId="09C65999" w14:textId="587959DC" w:rsidR="003A1841" w:rsidRDefault="003A1841" w:rsidP="00CC5016">
      <w:pPr>
        <w:pStyle w:val="Text"/>
        <w:spacing w:line="360" w:lineRule="auto"/>
        <w:rPr>
          <w:sz w:val="24"/>
          <w:szCs w:val="24"/>
        </w:rPr>
      </w:pPr>
    </w:p>
    <w:p w14:paraId="4E585AE0" w14:textId="257DD06C" w:rsidR="004E144A" w:rsidRDefault="00FE66AF" w:rsidP="00CC5016">
      <w:pPr>
        <w:pStyle w:val="Text"/>
        <w:spacing w:line="360" w:lineRule="auto"/>
        <w:rPr>
          <w:sz w:val="24"/>
          <w:szCs w:val="24"/>
        </w:rPr>
      </w:pPr>
      <w:r w:rsidRPr="00FE66AF">
        <w:rPr>
          <w:noProof/>
          <w:sz w:val="24"/>
          <w:szCs w:val="24"/>
        </w:rPr>
        <w:drawing>
          <wp:inline distT="0" distB="0" distL="0" distR="0" wp14:anchorId="66B1788D" wp14:editId="6400FE12">
            <wp:extent cx="4816444" cy="2426747"/>
            <wp:effectExtent l="0" t="0" r="0" b="0"/>
            <wp:docPr id="2010173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7301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1394" cy="24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54F0" w14:textId="77777777" w:rsidR="00F00B96" w:rsidRDefault="00F00B96" w:rsidP="00CC5016">
      <w:pPr>
        <w:pStyle w:val="Text"/>
        <w:spacing w:line="360" w:lineRule="auto"/>
        <w:rPr>
          <w:sz w:val="24"/>
          <w:szCs w:val="24"/>
        </w:rPr>
      </w:pPr>
    </w:p>
    <w:p w14:paraId="25B85F0B" w14:textId="4B5A6450" w:rsidR="00662B21" w:rsidRDefault="00662B21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Now that we know what kind of hash </w:t>
      </w:r>
      <w:r w:rsidR="00F00B96">
        <w:rPr>
          <w:sz w:val="24"/>
          <w:szCs w:val="24"/>
        </w:rPr>
        <w:t xml:space="preserve">algorithm is used, let’s get cracking. </w:t>
      </w:r>
    </w:p>
    <w:p w14:paraId="7F56D30A" w14:textId="77777777" w:rsidR="00735527" w:rsidRDefault="00735527" w:rsidP="00CC5016">
      <w:pPr>
        <w:pStyle w:val="Text"/>
        <w:spacing w:line="360" w:lineRule="auto"/>
        <w:rPr>
          <w:sz w:val="24"/>
          <w:szCs w:val="24"/>
        </w:rPr>
      </w:pPr>
    </w:p>
    <w:p w14:paraId="404DF8C5" w14:textId="395B519D" w:rsidR="00F00B96" w:rsidRDefault="008D7A4B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 ran john with –format=raw</w:t>
      </w:r>
      <w:r w:rsidR="00735527">
        <w:rPr>
          <w:sz w:val="24"/>
          <w:szCs w:val="24"/>
        </w:rPr>
        <w:t>—</w:t>
      </w:r>
      <w:r>
        <w:rPr>
          <w:sz w:val="24"/>
          <w:szCs w:val="24"/>
        </w:rPr>
        <w:t>MD</w:t>
      </w:r>
      <w:r w:rsidR="00735527">
        <w:rPr>
          <w:sz w:val="24"/>
          <w:szCs w:val="24"/>
        </w:rPr>
        <w:t xml:space="preserve">5 -wordlist=wordlist.txt option. </w:t>
      </w:r>
    </w:p>
    <w:p w14:paraId="1A151C48" w14:textId="77777777" w:rsidR="00735527" w:rsidRDefault="00735527" w:rsidP="00CC5016">
      <w:pPr>
        <w:pStyle w:val="Text"/>
        <w:spacing w:line="360" w:lineRule="auto"/>
        <w:rPr>
          <w:sz w:val="24"/>
          <w:szCs w:val="24"/>
        </w:rPr>
      </w:pPr>
    </w:p>
    <w:p w14:paraId="6CD2A3CC" w14:textId="78F80ABC" w:rsidR="003A1841" w:rsidRDefault="00FE66AF" w:rsidP="00CC5016">
      <w:pPr>
        <w:pStyle w:val="Text"/>
        <w:spacing w:line="360" w:lineRule="auto"/>
        <w:rPr>
          <w:sz w:val="24"/>
          <w:szCs w:val="24"/>
        </w:rPr>
      </w:pPr>
      <w:r w:rsidRPr="00FE66AF">
        <w:rPr>
          <w:noProof/>
          <w:sz w:val="24"/>
          <w:szCs w:val="24"/>
        </w:rPr>
        <w:drawing>
          <wp:inline distT="0" distB="0" distL="0" distR="0" wp14:anchorId="5EC0C31C" wp14:editId="329ED550">
            <wp:extent cx="5943600" cy="1066800"/>
            <wp:effectExtent l="0" t="0" r="0" b="0"/>
            <wp:docPr id="2079467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6701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F8EC" w14:textId="77777777" w:rsidR="00735527" w:rsidRDefault="00735527" w:rsidP="00CC5016">
      <w:pPr>
        <w:pStyle w:val="Text"/>
        <w:spacing w:line="360" w:lineRule="auto"/>
        <w:rPr>
          <w:sz w:val="24"/>
          <w:szCs w:val="24"/>
        </w:rPr>
      </w:pPr>
    </w:p>
    <w:p w14:paraId="5FE62DDA" w14:textId="2B568DE4" w:rsidR="000713C9" w:rsidRDefault="00735527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It ran successfully and we have found our first hash and </w:t>
      </w:r>
      <w:r w:rsidR="000713C9">
        <w:rPr>
          <w:sz w:val="24"/>
          <w:szCs w:val="24"/>
        </w:rPr>
        <w:t xml:space="preserve">fourteenth flag. </w:t>
      </w:r>
    </w:p>
    <w:p w14:paraId="23423F68" w14:textId="77777777" w:rsidR="000A6AA2" w:rsidRDefault="000713C9" w:rsidP="00CC5016">
      <w:pPr>
        <w:pStyle w:val="Text"/>
        <w:spacing w:line="360" w:lineRule="auto"/>
        <w:rPr>
          <w:b/>
          <w:bCs/>
          <w:color w:val="16665A"/>
          <w:sz w:val="24"/>
          <w:szCs w:val="24"/>
        </w:rPr>
      </w:pPr>
      <w:r w:rsidRPr="00426B0E">
        <w:rPr>
          <w:b/>
          <w:bCs/>
          <w:color w:val="16665A"/>
          <w:sz w:val="24"/>
          <w:szCs w:val="24"/>
        </w:rPr>
        <w:t>| C0d3_0b5cur3r_flag</w:t>
      </w:r>
    </w:p>
    <w:p w14:paraId="15EEFA26" w14:textId="77777777" w:rsidR="00C33880" w:rsidRDefault="00C33880" w:rsidP="00CC5016">
      <w:pPr>
        <w:pStyle w:val="Text"/>
        <w:spacing w:line="360" w:lineRule="auto"/>
        <w:rPr>
          <w:sz w:val="24"/>
          <w:szCs w:val="24"/>
        </w:rPr>
      </w:pPr>
    </w:p>
    <w:p w14:paraId="785060BD" w14:textId="328E3E0B" w:rsidR="00426B0E" w:rsidRPr="000A6AA2" w:rsidRDefault="003D05C4" w:rsidP="00CC5016">
      <w:pPr>
        <w:pStyle w:val="Text"/>
        <w:spacing w:line="360" w:lineRule="auto"/>
        <w:rPr>
          <w:b/>
          <w:bCs/>
          <w:color w:val="16665A"/>
          <w:sz w:val="24"/>
          <w:szCs w:val="24"/>
        </w:rPr>
      </w:pPr>
      <w:r>
        <w:rPr>
          <w:sz w:val="24"/>
          <w:szCs w:val="24"/>
        </w:rPr>
        <w:t xml:space="preserve">This methodology will be repeated to crack the remaining hashes. </w:t>
      </w:r>
      <w:r w:rsidR="00426B0E">
        <w:rPr>
          <w:sz w:val="24"/>
          <w:szCs w:val="24"/>
        </w:rPr>
        <w:t xml:space="preserve"> </w:t>
      </w:r>
    </w:p>
    <w:p w14:paraId="59BB160A" w14:textId="77777777" w:rsidR="003D05C4" w:rsidRDefault="003D05C4" w:rsidP="00CC5016">
      <w:pPr>
        <w:pStyle w:val="Text"/>
        <w:spacing w:line="360" w:lineRule="auto"/>
        <w:rPr>
          <w:sz w:val="24"/>
          <w:szCs w:val="24"/>
        </w:rPr>
      </w:pPr>
    </w:p>
    <w:p w14:paraId="0E8DC48B" w14:textId="5536AE15" w:rsidR="003D05C4" w:rsidRDefault="005F59C0" w:rsidP="00CC5016">
      <w:pPr>
        <w:pStyle w:val="Text"/>
        <w:spacing w:line="360" w:lineRule="auto"/>
        <w:rPr>
          <w:sz w:val="24"/>
          <w:szCs w:val="24"/>
        </w:rPr>
      </w:pPr>
      <w:r w:rsidRPr="005F59C0">
        <w:rPr>
          <w:noProof/>
          <w:sz w:val="24"/>
          <w:szCs w:val="24"/>
        </w:rPr>
        <w:drawing>
          <wp:inline distT="0" distB="0" distL="0" distR="0" wp14:anchorId="2DC135FE" wp14:editId="10FA2141">
            <wp:extent cx="5943600" cy="1815465"/>
            <wp:effectExtent l="0" t="0" r="0" b="635"/>
            <wp:docPr id="1523472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7221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20B" w14:textId="25D4FF2C" w:rsidR="005F59C0" w:rsidRDefault="005F59C0" w:rsidP="00CC5016">
      <w:pPr>
        <w:pStyle w:val="Text"/>
        <w:spacing w:line="360" w:lineRule="auto"/>
        <w:rPr>
          <w:sz w:val="24"/>
          <w:szCs w:val="24"/>
        </w:rPr>
      </w:pPr>
      <w:r w:rsidRPr="005F59C0">
        <w:rPr>
          <w:noProof/>
          <w:sz w:val="24"/>
          <w:szCs w:val="24"/>
        </w:rPr>
        <w:drawing>
          <wp:inline distT="0" distB="0" distL="0" distR="0" wp14:anchorId="774E0C47" wp14:editId="49B44BE5">
            <wp:extent cx="5943600" cy="1216660"/>
            <wp:effectExtent l="0" t="0" r="0" b="2540"/>
            <wp:docPr id="1607190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90095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EF3E" w14:textId="77777777" w:rsidR="005F59C0" w:rsidRDefault="005F59C0" w:rsidP="00CC5016">
      <w:pPr>
        <w:pStyle w:val="Text"/>
        <w:spacing w:line="360" w:lineRule="auto"/>
        <w:rPr>
          <w:sz w:val="24"/>
          <w:szCs w:val="24"/>
        </w:rPr>
      </w:pPr>
    </w:p>
    <w:p w14:paraId="4BC00365" w14:textId="0E20FD31" w:rsidR="005F59C0" w:rsidRDefault="005F59C0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Fifteenth flag found. </w:t>
      </w:r>
    </w:p>
    <w:p w14:paraId="154E213A" w14:textId="51D6C768" w:rsidR="005F59C0" w:rsidRPr="00945D26" w:rsidRDefault="005F59C0" w:rsidP="00CC5016">
      <w:pPr>
        <w:pStyle w:val="Text"/>
        <w:spacing w:line="360" w:lineRule="auto"/>
        <w:rPr>
          <w:b/>
          <w:bCs/>
          <w:color w:val="16665A"/>
          <w:sz w:val="24"/>
          <w:szCs w:val="24"/>
        </w:rPr>
      </w:pPr>
      <w:r w:rsidRPr="00945D26">
        <w:rPr>
          <w:b/>
          <w:bCs/>
          <w:color w:val="16665A"/>
          <w:sz w:val="24"/>
          <w:szCs w:val="24"/>
        </w:rPr>
        <w:t>|</w:t>
      </w:r>
      <w:r w:rsidR="00945D26" w:rsidRPr="00945D26">
        <w:rPr>
          <w:b/>
          <w:bCs/>
          <w:color w:val="16665A"/>
          <w:sz w:val="24"/>
          <w:szCs w:val="24"/>
        </w:rPr>
        <w:t xml:space="preserve"> C0d3_5l4y3r_Flag</w:t>
      </w:r>
    </w:p>
    <w:p w14:paraId="5BB9D75B" w14:textId="77777777" w:rsidR="00945D26" w:rsidRDefault="00945D26" w:rsidP="00CC5016">
      <w:pPr>
        <w:pStyle w:val="Text"/>
        <w:spacing w:line="360" w:lineRule="auto"/>
        <w:rPr>
          <w:sz w:val="24"/>
          <w:szCs w:val="24"/>
        </w:rPr>
      </w:pPr>
    </w:p>
    <w:p w14:paraId="08788F14" w14:textId="3343E6CD" w:rsidR="00945D26" w:rsidRDefault="00190B9D" w:rsidP="00CC5016">
      <w:pPr>
        <w:pStyle w:val="Text"/>
        <w:spacing w:line="360" w:lineRule="auto"/>
        <w:rPr>
          <w:sz w:val="24"/>
          <w:szCs w:val="24"/>
        </w:rPr>
      </w:pPr>
      <w:r w:rsidRPr="00190B9D">
        <w:rPr>
          <w:noProof/>
          <w:sz w:val="24"/>
          <w:szCs w:val="24"/>
        </w:rPr>
        <w:lastRenderedPageBreak/>
        <w:drawing>
          <wp:inline distT="0" distB="0" distL="0" distR="0" wp14:anchorId="4EFA2029" wp14:editId="624A1124">
            <wp:extent cx="5943600" cy="2733040"/>
            <wp:effectExtent l="0" t="0" r="0" b="0"/>
            <wp:docPr id="36201202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12029" name="Picture 1" descr="A computer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E26" w14:textId="77777777" w:rsidR="00C81731" w:rsidRDefault="00C81731" w:rsidP="00CC5016">
      <w:pPr>
        <w:pStyle w:val="Text"/>
        <w:spacing w:line="360" w:lineRule="auto"/>
        <w:rPr>
          <w:sz w:val="24"/>
          <w:szCs w:val="24"/>
        </w:rPr>
      </w:pPr>
    </w:p>
    <w:p w14:paraId="1E403BBB" w14:textId="785184C6" w:rsidR="00C81731" w:rsidRDefault="00C81731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Sixteenth Flag found.</w:t>
      </w:r>
    </w:p>
    <w:p w14:paraId="3746B6B5" w14:textId="32BFD4DA" w:rsidR="00C81731" w:rsidRDefault="00C81731" w:rsidP="00CC5016">
      <w:pPr>
        <w:pStyle w:val="Text"/>
        <w:spacing w:line="360" w:lineRule="auto"/>
        <w:rPr>
          <w:sz w:val="24"/>
          <w:szCs w:val="24"/>
        </w:rPr>
      </w:pPr>
      <w:r w:rsidRPr="00C81731">
        <w:rPr>
          <w:b/>
          <w:bCs/>
          <w:color w:val="16665A"/>
          <w:sz w:val="24"/>
          <w:szCs w:val="24"/>
        </w:rPr>
        <w:t>| H4ck3r_Flag</w:t>
      </w:r>
    </w:p>
    <w:p w14:paraId="5EB3A43E" w14:textId="77777777" w:rsidR="00C81731" w:rsidRDefault="00C81731" w:rsidP="00CC5016">
      <w:pPr>
        <w:pStyle w:val="Text"/>
        <w:spacing w:line="360" w:lineRule="auto"/>
        <w:rPr>
          <w:sz w:val="24"/>
          <w:szCs w:val="24"/>
        </w:rPr>
      </w:pPr>
    </w:p>
    <w:p w14:paraId="1785C0F2" w14:textId="121C1C5B" w:rsidR="00C81731" w:rsidRDefault="00C81731" w:rsidP="00CC5016">
      <w:pPr>
        <w:pStyle w:val="Text"/>
        <w:spacing w:line="360" w:lineRule="auto"/>
        <w:rPr>
          <w:sz w:val="24"/>
          <w:szCs w:val="24"/>
        </w:rPr>
      </w:pPr>
      <w:r w:rsidRPr="00C81731">
        <w:rPr>
          <w:noProof/>
          <w:sz w:val="24"/>
          <w:szCs w:val="24"/>
        </w:rPr>
        <w:drawing>
          <wp:inline distT="0" distB="0" distL="0" distR="0" wp14:anchorId="5B787712" wp14:editId="3B96C537">
            <wp:extent cx="5640309" cy="2588757"/>
            <wp:effectExtent l="0" t="0" r="0" b="2540"/>
            <wp:docPr id="4033749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4913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2650" cy="259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C9D0" w14:textId="77777777" w:rsidR="00C81731" w:rsidRDefault="00C81731" w:rsidP="00CC5016">
      <w:pPr>
        <w:pStyle w:val="Text"/>
        <w:spacing w:line="360" w:lineRule="auto"/>
        <w:rPr>
          <w:sz w:val="24"/>
          <w:szCs w:val="24"/>
        </w:rPr>
      </w:pPr>
    </w:p>
    <w:p w14:paraId="1C6C67F3" w14:textId="032BB596" w:rsidR="00C81731" w:rsidRDefault="00C81731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Seventeenth Flag found. </w:t>
      </w:r>
    </w:p>
    <w:p w14:paraId="36CFAA64" w14:textId="2A0861AA" w:rsidR="00C81731" w:rsidRDefault="00C81731" w:rsidP="00CC5016">
      <w:pPr>
        <w:pStyle w:val="Text"/>
        <w:spacing w:line="360" w:lineRule="auto"/>
        <w:rPr>
          <w:sz w:val="24"/>
          <w:szCs w:val="24"/>
        </w:rPr>
      </w:pPr>
      <w:r w:rsidRPr="00C81731">
        <w:rPr>
          <w:b/>
          <w:bCs/>
          <w:color w:val="16665A"/>
          <w:sz w:val="24"/>
          <w:szCs w:val="24"/>
        </w:rPr>
        <w:t>| L0ck_Flag</w:t>
      </w:r>
    </w:p>
    <w:p w14:paraId="4340B54A" w14:textId="77777777" w:rsidR="00C81731" w:rsidRDefault="00C81731" w:rsidP="00CC5016">
      <w:pPr>
        <w:pStyle w:val="Text"/>
        <w:spacing w:line="360" w:lineRule="auto"/>
        <w:rPr>
          <w:sz w:val="24"/>
          <w:szCs w:val="24"/>
        </w:rPr>
      </w:pPr>
    </w:p>
    <w:p w14:paraId="22C24FC1" w14:textId="5131E74F" w:rsidR="00ED7F52" w:rsidRDefault="00ED7F52" w:rsidP="00CC5016">
      <w:pPr>
        <w:pStyle w:val="Text"/>
        <w:spacing w:line="360" w:lineRule="auto"/>
        <w:rPr>
          <w:sz w:val="24"/>
          <w:szCs w:val="24"/>
        </w:rPr>
      </w:pPr>
      <w:r w:rsidRPr="00ED7F52">
        <w:rPr>
          <w:noProof/>
          <w:sz w:val="24"/>
          <w:szCs w:val="24"/>
        </w:rPr>
        <w:lastRenderedPageBreak/>
        <w:drawing>
          <wp:inline distT="0" distB="0" distL="0" distR="0" wp14:anchorId="18485058" wp14:editId="3D330B59">
            <wp:extent cx="5576935" cy="3179329"/>
            <wp:effectExtent l="0" t="0" r="0" b="0"/>
            <wp:docPr id="1072963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6378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7403" cy="32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57F1" w14:textId="77777777" w:rsidR="00C33880" w:rsidRDefault="00C33880" w:rsidP="00CC5016">
      <w:pPr>
        <w:pStyle w:val="Text"/>
        <w:spacing w:line="360" w:lineRule="auto"/>
        <w:rPr>
          <w:sz w:val="24"/>
          <w:szCs w:val="24"/>
        </w:rPr>
      </w:pPr>
    </w:p>
    <w:p w14:paraId="633C8409" w14:textId="52A00A4D" w:rsidR="00ED7F52" w:rsidRDefault="00ED7F52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Last hash and our Eighteenth flag found. </w:t>
      </w:r>
    </w:p>
    <w:p w14:paraId="72DC6AB2" w14:textId="1E9ED843" w:rsidR="006C136A" w:rsidRPr="00AB7E9E" w:rsidRDefault="00ED7F52" w:rsidP="00CC5016">
      <w:pPr>
        <w:pStyle w:val="Text"/>
        <w:spacing w:line="360" w:lineRule="auto"/>
        <w:rPr>
          <w:b/>
          <w:bCs/>
          <w:color w:val="16665A"/>
          <w:sz w:val="24"/>
          <w:szCs w:val="24"/>
        </w:rPr>
      </w:pPr>
      <w:r w:rsidRPr="006C136A">
        <w:rPr>
          <w:b/>
          <w:bCs/>
          <w:color w:val="16665A"/>
          <w:sz w:val="24"/>
          <w:szCs w:val="24"/>
        </w:rPr>
        <w:t>| S3cur1ty_Flag</w:t>
      </w:r>
    </w:p>
    <w:p w14:paraId="1D6DE716" w14:textId="77777777" w:rsidR="00CC5016" w:rsidRDefault="00CC5016" w:rsidP="00CC5016">
      <w:pPr>
        <w:pStyle w:val="Text"/>
        <w:spacing w:line="360" w:lineRule="auto"/>
        <w:rPr>
          <w:b/>
          <w:bCs/>
          <w:sz w:val="24"/>
          <w:szCs w:val="24"/>
          <w:highlight w:val="yellow"/>
        </w:rPr>
      </w:pPr>
    </w:p>
    <w:p w14:paraId="0FB2C40D" w14:textId="303C8959" w:rsidR="006923F9" w:rsidRPr="006923F9" w:rsidRDefault="006923F9" w:rsidP="00CC5016">
      <w:pPr>
        <w:pStyle w:val="Text"/>
        <w:spacing w:line="360" w:lineRule="auto"/>
        <w:rPr>
          <w:b/>
          <w:bCs/>
          <w:sz w:val="24"/>
          <w:szCs w:val="24"/>
        </w:rPr>
      </w:pPr>
      <w:r w:rsidRPr="006923F9">
        <w:rPr>
          <w:b/>
          <w:bCs/>
          <w:sz w:val="24"/>
          <w:szCs w:val="24"/>
          <w:highlight w:val="yellow"/>
        </w:rPr>
        <w:t>Fifth Challenge Complete!!</w:t>
      </w:r>
    </w:p>
    <w:p w14:paraId="7ECF6F4A" w14:textId="77777777" w:rsidR="006923F9" w:rsidRDefault="006923F9" w:rsidP="00CC5016">
      <w:pPr>
        <w:pStyle w:val="Text"/>
        <w:spacing w:line="360" w:lineRule="auto"/>
        <w:rPr>
          <w:b/>
          <w:bCs/>
          <w:sz w:val="32"/>
          <w:szCs w:val="32"/>
        </w:rPr>
      </w:pPr>
    </w:p>
    <w:p w14:paraId="6FEE058F" w14:textId="08167F58" w:rsidR="00C63EE9" w:rsidRDefault="006C136A" w:rsidP="00955368">
      <w:pPr>
        <w:pStyle w:val="Heading1"/>
        <w:jc w:val="left"/>
      </w:pPr>
      <w:r w:rsidRPr="006C136A">
        <w:t>Nmap</w:t>
      </w:r>
      <w:r w:rsidR="00C63EE9">
        <w:t xml:space="preserve"> Scan Report</w:t>
      </w:r>
    </w:p>
    <w:p w14:paraId="64715B9F" w14:textId="77777777" w:rsidR="00955368" w:rsidRPr="00955368" w:rsidRDefault="00955368" w:rsidP="00955368"/>
    <w:p w14:paraId="69FCE705" w14:textId="65B9D784" w:rsidR="00C63EE9" w:rsidRDefault="00744367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Nmap stands for </w:t>
      </w:r>
      <w:r w:rsidR="00524812">
        <w:rPr>
          <w:sz w:val="24"/>
          <w:szCs w:val="24"/>
        </w:rPr>
        <w:t>“Network Mapper” which is a free security scanner. It is used for network discovery</w:t>
      </w:r>
      <w:r w:rsidR="006923F9">
        <w:rPr>
          <w:sz w:val="24"/>
          <w:szCs w:val="24"/>
        </w:rPr>
        <w:t>, host discovery</w:t>
      </w:r>
      <w:r w:rsidR="00524812">
        <w:rPr>
          <w:sz w:val="24"/>
          <w:szCs w:val="24"/>
        </w:rPr>
        <w:t xml:space="preserve"> and security auditing. </w:t>
      </w:r>
      <w:r w:rsidR="00EB5195">
        <w:rPr>
          <w:sz w:val="24"/>
          <w:szCs w:val="24"/>
        </w:rPr>
        <w:t xml:space="preserve">I had to research and utilize </w:t>
      </w:r>
      <w:proofErr w:type="spellStart"/>
      <w:r w:rsidR="00EB5195">
        <w:rPr>
          <w:sz w:val="24"/>
          <w:szCs w:val="24"/>
        </w:rPr>
        <w:t>chatgpt</w:t>
      </w:r>
      <w:proofErr w:type="spellEnd"/>
      <w:r w:rsidR="00EB5195">
        <w:rPr>
          <w:sz w:val="24"/>
          <w:szCs w:val="24"/>
        </w:rPr>
        <w:t xml:space="preserve"> and google to start the process of Nmap. </w:t>
      </w:r>
    </w:p>
    <w:p w14:paraId="241EAA9F" w14:textId="77777777" w:rsidR="00B671F5" w:rsidRDefault="00B671F5" w:rsidP="00CC5016">
      <w:pPr>
        <w:pStyle w:val="Text"/>
        <w:spacing w:line="360" w:lineRule="auto"/>
        <w:rPr>
          <w:sz w:val="24"/>
          <w:szCs w:val="24"/>
        </w:rPr>
      </w:pPr>
    </w:p>
    <w:p w14:paraId="753F42FD" w14:textId="37467DF3" w:rsidR="0001054C" w:rsidRDefault="0001054C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process of </w:t>
      </w:r>
      <w:proofErr w:type="spellStart"/>
      <w:r>
        <w:rPr>
          <w:sz w:val="24"/>
          <w:szCs w:val="24"/>
        </w:rPr>
        <w:t>nmap</w:t>
      </w:r>
      <w:proofErr w:type="spellEnd"/>
      <w:r>
        <w:rPr>
          <w:sz w:val="24"/>
          <w:szCs w:val="24"/>
        </w:rPr>
        <w:t xml:space="preserve"> al</w:t>
      </w:r>
      <w:r w:rsidR="00F62A67">
        <w:rPr>
          <w:sz w:val="24"/>
          <w:szCs w:val="24"/>
        </w:rPr>
        <w:t xml:space="preserve">lows the evaluation of potential vulnerabilities. </w:t>
      </w:r>
    </w:p>
    <w:p w14:paraId="7E76D7AA" w14:textId="77777777" w:rsidR="00CC5016" w:rsidRDefault="00CC5016" w:rsidP="00CC5016">
      <w:pPr>
        <w:pStyle w:val="Text"/>
        <w:spacing w:line="360" w:lineRule="auto"/>
        <w:rPr>
          <w:sz w:val="24"/>
          <w:szCs w:val="24"/>
        </w:rPr>
      </w:pPr>
    </w:p>
    <w:p w14:paraId="3DE2A251" w14:textId="25D765D2" w:rsidR="00B671F5" w:rsidRDefault="00B671F5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There are a few ways to get in the </w:t>
      </w:r>
      <w:proofErr w:type="spellStart"/>
      <w:r>
        <w:rPr>
          <w:sz w:val="24"/>
          <w:szCs w:val="24"/>
        </w:rPr>
        <w:t>nmap</w:t>
      </w:r>
      <w:proofErr w:type="spellEnd"/>
      <w:r>
        <w:rPr>
          <w:sz w:val="24"/>
          <w:szCs w:val="24"/>
        </w:rPr>
        <w:t xml:space="preserve"> system. I </w:t>
      </w:r>
      <w:r w:rsidR="005F5108">
        <w:rPr>
          <w:sz w:val="24"/>
          <w:szCs w:val="24"/>
        </w:rPr>
        <w:t xml:space="preserve">tried the aggressive </w:t>
      </w:r>
      <w:r w:rsidR="00453FD4">
        <w:rPr>
          <w:sz w:val="24"/>
          <w:szCs w:val="24"/>
        </w:rPr>
        <w:t xml:space="preserve">(-a) </w:t>
      </w:r>
      <w:r w:rsidR="005F5108">
        <w:rPr>
          <w:sz w:val="24"/>
          <w:szCs w:val="24"/>
        </w:rPr>
        <w:t xml:space="preserve">method which was </w:t>
      </w:r>
      <w:r w:rsidR="00BD366D">
        <w:rPr>
          <w:sz w:val="24"/>
          <w:szCs w:val="24"/>
        </w:rPr>
        <w:t>supposedly</w:t>
      </w:r>
      <w:r w:rsidR="005F5108">
        <w:rPr>
          <w:sz w:val="24"/>
          <w:szCs w:val="24"/>
        </w:rPr>
        <w:t xml:space="preserve"> most </w:t>
      </w:r>
      <w:r w:rsidR="002E38A3">
        <w:rPr>
          <w:sz w:val="24"/>
          <w:szCs w:val="24"/>
        </w:rPr>
        <w:t xml:space="preserve">useful in some of my </w:t>
      </w:r>
      <w:r w:rsidR="00091B30">
        <w:rPr>
          <w:sz w:val="24"/>
          <w:szCs w:val="24"/>
        </w:rPr>
        <w:t>peers’</w:t>
      </w:r>
      <w:r w:rsidR="002E38A3">
        <w:rPr>
          <w:sz w:val="24"/>
          <w:szCs w:val="24"/>
        </w:rPr>
        <w:t xml:space="preserve"> opinions. </w:t>
      </w:r>
      <w:r w:rsidR="00093323">
        <w:rPr>
          <w:sz w:val="24"/>
          <w:szCs w:val="24"/>
        </w:rPr>
        <w:t>This was also a very quick and simple way.</w:t>
      </w:r>
    </w:p>
    <w:p w14:paraId="491B6B22" w14:textId="77777777" w:rsidR="00CC5016" w:rsidRDefault="00CC5016" w:rsidP="00CC5016">
      <w:pPr>
        <w:pStyle w:val="Text"/>
        <w:spacing w:line="360" w:lineRule="auto"/>
        <w:rPr>
          <w:sz w:val="24"/>
          <w:szCs w:val="24"/>
        </w:rPr>
      </w:pPr>
    </w:p>
    <w:p w14:paraId="01792C00" w14:textId="0934C94E" w:rsidR="00EA0C94" w:rsidRDefault="00091B30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 being, I </w:t>
      </w:r>
      <w:r w:rsidR="00D8213A">
        <w:rPr>
          <w:sz w:val="24"/>
          <w:szCs w:val="24"/>
        </w:rPr>
        <w:t>connected to my root server and typed in “</w:t>
      </w:r>
      <w:proofErr w:type="spellStart"/>
      <w:r w:rsidR="00D8213A">
        <w:rPr>
          <w:sz w:val="24"/>
          <w:szCs w:val="24"/>
        </w:rPr>
        <w:t>nmap</w:t>
      </w:r>
      <w:proofErr w:type="spellEnd"/>
      <w:r w:rsidR="00D8213A">
        <w:rPr>
          <w:sz w:val="24"/>
          <w:szCs w:val="24"/>
        </w:rPr>
        <w:t xml:space="preserve"> -A</w:t>
      </w:r>
      <w:r w:rsidR="00EA0C94">
        <w:rPr>
          <w:sz w:val="24"/>
          <w:szCs w:val="24"/>
        </w:rPr>
        <w:t xml:space="preserve"> </w:t>
      </w:r>
      <w:r w:rsidR="00366286">
        <w:rPr>
          <w:sz w:val="24"/>
          <w:szCs w:val="24"/>
        </w:rPr>
        <w:t>‘</w:t>
      </w:r>
      <w:r w:rsidR="00EA0C94">
        <w:rPr>
          <w:sz w:val="24"/>
          <w:szCs w:val="24"/>
        </w:rPr>
        <w:t>machine IP Address</w:t>
      </w:r>
      <w:proofErr w:type="gramStart"/>
      <w:r w:rsidR="00366286">
        <w:rPr>
          <w:sz w:val="24"/>
          <w:szCs w:val="24"/>
        </w:rPr>
        <w:t xml:space="preserve">’ </w:t>
      </w:r>
      <w:r w:rsidR="00EA0C94">
        <w:rPr>
          <w:sz w:val="24"/>
          <w:szCs w:val="24"/>
        </w:rPr>
        <w:t>”</w:t>
      </w:r>
      <w:proofErr w:type="gramEnd"/>
      <w:r w:rsidR="00EA0C94">
        <w:rPr>
          <w:sz w:val="24"/>
          <w:szCs w:val="24"/>
        </w:rPr>
        <w:t xml:space="preserve">. </w:t>
      </w:r>
    </w:p>
    <w:p w14:paraId="43B6E3F1" w14:textId="77777777" w:rsidR="00EA0C94" w:rsidRDefault="00EA0C94" w:rsidP="00CC5016">
      <w:pPr>
        <w:pStyle w:val="Text"/>
        <w:spacing w:line="360" w:lineRule="auto"/>
        <w:rPr>
          <w:sz w:val="24"/>
          <w:szCs w:val="24"/>
        </w:rPr>
      </w:pPr>
    </w:p>
    <w:p w14:paraId="72EF4E28" w14:textId="01DA09EA" w:rsidR="006C136A" w:rsidRDefault="00801068" w:rsidP="00DF5EAB">
      <w:pPr>
        <w:pStyle w:val="Text"/>
        <w:rPr>
          <w:sz w:val="24"/>
          <w:szCs w:val="24"/>
        </w:rPr>
      </w:pPr>
      <w:r w:rsidRPr="00801068">
        <w:rPr>
          <w:noProof/>
          <w:sz w:val="24"/>
          <w:szCs w:val="24"/>
        </w:rPr>
        <w:drawing>
          <wp:inline distT="0" distB="0" distL="0" distR="0" wp14:anchorId="0881B19A" wp14:editId="0F7B2228">
            <wp:extent cx="5943600" cy="5474970"/>
            <wp:effectExtent l="0" t="0" r="0" b="0"/>
            <wp:docPr id="893388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8815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B30">
        <w:rPr>
          <w:sz w:val="24"/>
          <w:szCs w:val="24"/>
        </w:rPr>
        <w:t xml:space="preserve"> </w:t>
      </w:r>
    </w:p>
    <w:p w14:paraId="1B069D8E" w14:textId="590D1692" w:rsidR="00093323" w:rsidRPr="00DF5EAB" w:rsidRDefault="00DF5EAB" w:rsidP="00DF5EAB">
      <w:pPr>
        <w:pStyle w:val="GraphicAnchor"/>
        <w:rPr>
          <w:sz w:val="16"/>
          <w:szCs w:val="16"/>
        </w:rPr>
      </w:pPr>
      <w:r w:rsidRPr="00DF5EAB">
        <w:rPr>
          <w:sz w:val="16"/>
          <w:szCs w:val="16"/>
        </w:rPr>
        <w:t xml:space="preserve">Figure 31: access to </w:t>
      </w:r>
      <w:proofErr w:type="spellStart"/>
      <w:r w:rsidRPr="00DF5EAB">
        <w:rPr>
          <w:sz w:val="16"/>
          <w:szCs w:val="16"/>
        </w:rPr>
        <w:t>namp</w:t>
      </w:r>
      <w:proofErr w:type="spellEnd"/>
      <w:r w:rsidRPr="00DF5EAB">
        <w:rPr>
          <w:sz w:val="16"/>
          <w:szCs w:val="16"/>
        </w:rPr>
        <w:t xml:space="preserve"> scan</w:t>
      </w:r>
    </w:p>
    <w:p w14:paraId="43F65D35" w14:textId="77777777" w:rsidR="00DF5EAB" w:rsidRDefault="00DF5EAB" w:rsidP="00CC5016">
      <w:pPr>
        <w:pStyle w:val="Text"/>
        <w:spacing w:line="360" w:lineRule="auto"/>
        <w:rPr>
          <w:sz w:val="24"/>
          <w:szCs w:val="24"/>
        </w:rPr>
      </w:pPr>
    </w:p>
    <w:p w14:paraId="40A695C2" w14:textId="40D845B1" w:rsidR="00093323" w:rsidRDefault="0002771D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As soon as</w:t>
      </w:r>
      <w:r w:rsidR="00842BE6">
        <w:rPr>
          <w:sz w:val="24"/>
          <w:szCs w:val="24"/>
        </w:rPr>
        <w:t xml:space="preserve"> it connects, </w:t>
      </w:r>
      <w:r>
        <w:rPr>
          <w:sz w:val="24"/>
          <w:szCs w:val="24"/>
        </w:rPr>
        <w:t xml:space="preserve">we can see </w:t>
      </w:r>
      <w:r w:rsidR="00211CD6">
        <w:rPr>
          <w:sz w:val="24"/>
          <w:szCs w:val="24"/>
        </w:rPr>
        <w:t xml:space="preserve">that </w:t>
      </w:r>
      <w:r w:rsidR="004B2110">
        <w:rPr>
          <w:sz w:val="24"/>
          <w:szCs w:val="24"/>
        </w:rPr>
        <w:t>anonyms</w:t>
      </w:r>
      <w:r w:rsidR="00211CD6">
        <w:rPr>
          <w:sz w:val="24"/>
          <w:szCs w:val="24"/>
        </w:rPr>
        <w:t xml:space="preserve"> log in was allowed </w:t>
      </w:r>
      <w:r w:rsidR="004B2110">
        <w:rPr>
          <w:sz w:val="24"/>
          <w:szCs w:val="24"/>
        </w:rPr>
        <w:t xml:space="preserve">for the FTP port. </w:t>
      </w:r>
      <w:r w:rsidR="008B4177">
        <w:rPr>
          <w:sz w:val="24"/>
          <w:szCs w:val="24"/>
        </w:rPr>
        <w:t xml:space="preserve"> </w:t>
      </w:r>
    </w:p>
    <w:p w14:paraId="4F34F6CE" w14:textId="167BBA91" w:rsidR="00574E39" w:rsidRDefault="00574E39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There are </w:t>
      </w:r>
      <w:r w:rsidR="00806CA0">
        <w:rPr>
          <w:sz w:val="24"/>
          <w:szCs w:val="24"/>
        </w:rPr>
        <w:t xml:space="preserve">few other ports that are open and </w:t>
      </w:r>
      <w:r w:rsidR="008C38A1">
        <w:rPr>
          <w:sz w:val="24"/>
          <w:szCs w:val="24"/>
        </w:rPr>
        <w:t>accessible</w:t>
      </w:r>
      <w:r w:rsidR="00806CA0">
        <w:rPr>
          <w:sz w:val="24"/>
          <w:szCs w:val="24"/>
        </w:rPr>
        <w:t xml:space="preserve"> such as HTTP. These ports had a huge hand in </w:t>
      </w:r>
      <w:r w:rsidR="008C38A1">
        <w:rPr>
          <w:sz w:val="24"/>
          <w:szCs w:val="24"/>
        </w:rPr>
        <w:t>finding hidden and webpage flags.</w:t>
      </w:r>
      <w:r w:rsidR="00AB7E9E">
        <w:rPr>
          <w:sz w:val="24"/>
          <w:szCs w:val="24"/>
        </w:rPr>
        <w:t xml:space="preserve"> Since HTTP is open and accessible, I was able to find webpage flags by just entering the IP address of the machine.</w:t>
      </w:r>
    </w:p>
    <w:p w14:paraId="601B2483" w14:textId="77777777" w:rsidR="009444DE" w:rsidRDefault="009444DE" w:rsidP="00CC5016">
      <w:pPr>
        <w:pStyle w:val="Text"/>
        <w:spacing w:line="360" w:lineRule="auto"/>
        <w:rPr>
          <w:sz w:val="24"/>
          <w:szCs w:val="24"/>
        </w:rPr>
      </w:pPr>
    </w:p>
    <w:p w14:paraId="1601B6A0" w14:textId="7635516F" w:rsidR="001F1DEC" w:rsidRDefault="001100AF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Getting into the FTP server was easy. </w:t>
      </w:r>
      <w:r w:rsidR="009E1857">
        <w:rPr>
          <w:sz w:val="24"/>
          <w:szCs w:val="24"/>
        </w:rPr>
        <w:t xml:space="preserve">I entered in </w:t>
      </w:r>
      <w:r w:rsidR="009D15F4">
        <w:rPr>
          <w:sz w:val="24"/>
          <w:szCs w:val="24"/>
        </w:rPr>
        <w:t>“</w:t>
      </w:r>
      <w:r w:rsidR="009E1857" w:rsidRPr="009D15F4">
        <w:rPr>
          <w:i/>
          <w:iCs/>
          <w:sz w:val="24"/>
          <w:szCs w:val="24"/>
        </w:rPr>
        <w:t>ftp ‘machine IP address’</w:t>
      </w:r>
      <w:r w:rsidR="009D15F4">
        <w:rPr>
          <w:sz w:val="24"/>
          <w:szCs w:val="24"/>
        </w:rPr>
        <w:t xml:space="preserve">” </w:t>
      </w:r>
      <w:r w:rsidR="009E1857">
        <w:rPr>
          <w:sz w:val="24"/>
          <w:szCs w:val="24"/>
        </w:rPr>
        <w:t>which connected me to the machine, I than had to log in</w:t>
      </w:r>
      <w:r w:rsidR="001F1DEC">
        <w:rPr>
          <w:sz w:val="24"/>
          <w:szCs w:val="24"/>
        </w:rPr>
        <w:t xml:space="preserve"> anonymously, entered in the password and I was in the system. </w:t>
      </w:r>
    </w:p>
    <w:p w14:paraId="422D52D4" w14:textId="77777777" w:rsidR="001F1DEC" w:rsidRDefault="001F1DEC" w:rsidP="00CC5016">
      <w:pPr>
        <w:pStyle w:val="Text"/>
        <w:spacing w:line="360" w:lineRule="auto"/>
        <w:rPr>
          <w:sz w:val="24"/>
          <w:szCs w:val="24"/>
        </w:rPr>
      </w:pPr>
    </w:p>
    <w:p w14:paraId="30D723AD" w14:textId="01F9707D" w:rsidR="001F1DEC" w:rsidRDefault="001F1DEC" w:rsidP="00CC5016">
      <w:pPr>
        <w:pStyle w:val="Text"/>
        <w:spacing w:line="360" w:lineRule="auto"/>
        <w:rPr>
          <w:sz w:val="24"/>
          <w:szCs w:val="24"/>
        </w:rPr>
      </w:pPr>
      <w:r w:rsidRPr="001F1DEC">
        <w:rPr>
          <w:noProof/>
          <w:sz w:val="24"/>
          <w:szCs w:val="24"/>
        </w:rPr>
        <w:drawing>
          <wp:inline distT="0" distB="0" distL="0" distR="0" wp14:anchorId="595D26FA" wp14:editId="2D1D8B88">
            <wp:extent cx="4428097" cy="3304515"/>
            <wp:effectExtent l="0" t="0" r="4445" b="0"/>
            <wp:docPr id="1564428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2812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9618" cy="331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C6C2" w14:textId="77777777" w:rsidR="00366286" w:rsidRDefault="00366286" w:rsidP="00CC5016">
      <w:pPr>
        <w:pStyle w:val="Text"/>
        <w:spacing w:line="360" w:lineRule="auto"/>
        <w:rPr>
          <w:sz w:val="24"/>
          <w:szCs w:val="24"/>
        </w:rPr>
      </w:pPr>
    </w:p>
    <w:p w14:paraId="0A01D8FC" w14:textId="11CB8E92" w:rsidR="009D15F4" w:rsidRDefault="00EA7173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there</w:t>
      </w:r>
      <w:r w:rsidR="00441391">
        <w:rPr>
          <w:sz w:val="24"/>
          <w:szCs w:val="24"/>
        </w:rPr>
        <w:t xml:space="preserve">, I entered ls to see the list of </w:t>
      </w:r>
      <w:r w:rsidR="00A35E81">
        <w:rPr>
          <w:sz w:val="24"/>
          <w:szCs w:val="24"/>
        </w:rPr>
        <w:t>contents in the FTP directory</w:t>
      </w:r>
      <w:r w:rsidR="00441391">
        <w:rPr>
          <w:sz w:val="24"/>
          <w:szCs w:val="24"/>
        </w:rPr>
        <w:t xml:space="preserve">, </w:t>
      </w:r>
      <w:r w:rsidR="00344766">
        <w:rPr>
          <w:sz w:val="24"/>
          <w:szCs w:val="24"/>
        </w:rPr>
        <w:t>which displayed there are two files available for download</w:t>
      </w:r>
      <w:r w:rsidR="004748D7">
        <w:rPr>
          <w:sz w:val="24"/>
          <w:szCs w:val="24"/>
        </w:rPr>
        <w:t xml:space="preserve">, </w:t>
      </w:r>
      <w:r w:rsidR="004748D7" w:rsidRPr="004748D7">
        <w:rPr>
          <w:b/>
          <w:bCs/>
          <w:sz w:val="24"/>
          <w:szCs w:val="24"/>
        </w:rPr>
        <w:t>files.zip</w:t>
      </w:r>
      <w:r w:rsidR="004748D7">
        <w:rPr>
          <w:sz w:val="24"/>
          <w:szCs w:val="24"/>
        </w:rPr>
        <w:t xml:space="preserve"> and </w:t>
      </w:r>
      <w:r w:rsidR="004748D7" w:rsidRPr="004748D7">
        <w:rPr>
          <w:b/>
          <w:bCs/>
          <w:sz w:val="24"/>
          <w:szCs w:val="24"/>
        </w:rPr>
        <w:t>flag.txt</w:t>
      </w:r>
      <w:r w:rsidR="004748D7">
        <w:rPr>
          <w:sz w:val="24"/>
          <w:szCs w:val="24"/>
        </w:rPr>
        <w:t xml:space="preserve">. </w:t>
      </w:r>
      <w:r w:rsidR="00344766">
        <w:rPr>
          <w:sz w:val="24"/>
          <w:szCs w:val="24"/>
        </w:rPr>
        <w:t xml:space="preserve">The next step is to download these files. </w:t>
      </w:r>
      <w:r w:rsidR="00554AC6">
        <w:rPr>
          <w:sz w:val="24"/>
          <w:szCs w:val="24"/>
        </w:rPr>
        <w:t>To download the files, all I had to type in was “</w:t>
      </w:r>
      <w:r w:rsidR="00554AC6" w:rsidRPr="00554AC6">
        <w:rPr>
          <w:b/>
          <w:bCs/>
          <w:i/>
          <w:iCs/>
          <w:sz w:val="24"/>
          <w:szCs w:val="24"/>
        </w:rPr>
        <w:t>get files.zip</w:t>
      </w:r>
      <w:r w:rsidR="00554AC6">
        <w:rPr>
          <w:sz w:val="24"/>
          <w:szCs w:val="24"/>
        </w:rPr>
        <w:t>” and get “</w:t>
      </w:r>
      <w:r w:rsidR="00554AC6" w:rsidRPr="00554AC6">
        <w:rPr>
          <w:b/>
          <w:bCs/>
          <w:i/>
          <w:iCs/>
          <w:sz w:val="24"/>
          <w:szCs w:val="24"/>
        </w:rPr>
        <w:t>flag.txt</w:t>
      </w:r>
      <w:r w:rsidR="00554AC6">
        <w:rPr>
          <w:sz w:val="24"/>
          <w:szCs w:val="24"/>
        </w:rPr>
        <w:t xml:space="preserve">”, as displayed in above figure. </w:t>
      </w:r>
    </w:p>
    <w:p w14:paraId="04F4F438" w14:textId="77777777" w:rsidR="00E745BF" w:rsidRDefault="00E745BF" w:rsidP="00CC5016">
      <w:pPr>
        <w:pStyle w:val="Text"/>
        <w:spacing w:line="360" w:lineRule="auto"/>
        <w:rPr>
          <w:sz w:val="24"/>
          <w:szCs w:val="24"/>
        </w:rPr>
      </w:pPr>
    </w:p>
    <w:p w14:paraId="5A754772" w14:textId="0C9DC3E7" w:rsidR="00E745BF" w:rsidRDefault="005B78CE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 know that there’s a flag hidden in that FTP server because of the “</w:t>
      </w:r>
      <w:r w:rsidRPr="00AB7876">
        <w:rPr>
          <w:b/>
          <w:bCs/>
          <w:i/>
          <w:iCs/>
          <w:sz w:val="24"/>
          <w:szCs w:val="24"/>
        </w:rPr>
        <w:t>flag.txt</w:t>
      </w:r>
      <w:r>
        <w:rPr>
          <w:sz w:val="24"/>
          <w:szCs w:val="24"/>
        </w:rPr>
        <w:t>”</w:t>
      </w:r>
      <w:r w:rsidR="00133A13">
        <w:rPr>
          <w:sz w:val="24"/>
          <w:szCs w:val="24"/>
        </w:rPr>
        <w:t xml:space="preserve">. </w:t>
      </w:r>
      <w:r w:rsidR="00231B26">
        <w:rPr>
          <w:sz w:val="24"/>
          <w:szCs w:val="24"/>
        </w:rPr>
        <w:t xml:space="preserve">To find our hidden flag, all I had to do was </w:t>
      </w:r>
      <w:r w:rsidR="00AB7876">
        <w:rPr>
          <w:sz w:val="24"/>
          <w:szCs w:val="24"/>
        </w:rPr>
        <w:t>“</w:t>
      </w:r>
      <w:r w:rsidR="00AB7876" w:rsidRPr="00AB7876">
        <w:rPr>
          <w:b/>
          <w:bCs/>
          <w:sz w:val="24"/>
          <w:szCs w:val="24"/>
        </w:rPr>
        <w:t>cat flag.txt</w:t>
      </w:r>
      <w:r w:rsidR="00AB7876">
        <w:rPr>
          <w:sz w:val="24"/>
          <w:szCs w:val="24"/>
        </w:rPr>
        <w:t xml:space="preserve">” and we </w:t>
      </w:r>
      <w:r w:rsidR="004B2835">
        <w:rPr>
          <w:sz w:val="24"/>
          <w:szCs w:val="24"/>
        </w:rPr>
        <w:t>found</w:t>
      </w:r>
      <w:r w:rsidR="00AB7876">
        <w:rPr>
          <w:sz w:val="24"/>
          <w:szCs w:val="24"/>
        </w:rPr>
        <w:t xml:space="preserve"> </w:t>
      </w:r>
      <w:r w:rsidR="004B2835">
        <w:rPr>
          <w:sz w:val="24"/>
          <w:szCs w:val="24"/>
        </w:rPr>
        <w:t>the</w:t>
      </w:r>
      <w:r w:rsidR="00AB7876">
        <w:rPr>
          <w:sz w:val="24"/>
          <w:szCs w:val="24"/>
        </w:rPr>
        <w:t xml:space="preserve"> nineteenth flag. </w:t>
      </w:r>
    </w:p>
    <w:p w14:paraId="35256270" w14:textId="08411C15" w:rsidR="00AB7876" w:rsidRDefault="00AB7876" w:rsidP="00CC5016">
      <w:pPr>
        <w:pStyle w:val="Text"/>
        <w:spacing w:line="360" w:lineRule="auto"/>
        <w:rPr>
          <w:sz w:val="24"/>
          <w:szCs w:val="24"/>
        </w:rPr>
      </w:pPr>
      <w:r w:rsidRPr="00AB7876">
        <w:rPr>
          <w:noProof/>
          <w:sz w:val="24"/>
          <w:szCs w:val="24"/>
        </w:rPr>
        <w:drawing>
          <wp:inline distT="0" distB="0" distL="0" distR="0" wp14:anchorId="44DF16CA" wp14:editId="655C1E56">
            <wp:extent cx="5943600" cy="1043305"/>
            <wp:effectExtent l="0" t="0" r="0" b="0"/>
            <wp:docPr id="16706922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92207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BE70" w14:textId="77777777" w:rsidR="00366286" w:rsidRDefault="00366286" w:rsidP="00CC5016">
      <w:pPr>
        <w:pStyle w:val="Text"/>
        <w:spacing w:line="360" w:lineRule="auto"/>
        <w:rPr>
          <w:sz w:val="24"/>
          <w:szCs w:val="24"/>
        </w:rPr>
      </w:pPr>
    </w:p>
    <w:p w14:paraId="4301BF7C" w14:textId="5FD43948" w:rsidR="00AB7876" w:rsidRDefault="00AB7876" w:rsidP="00CC5016">
      <w:pPr>
        <w:pStyle w:val="Text"/>
        <w:spacing w:line="360" w:lineRule="auto"/>
        <w:rPr>
          <w:sz w:val="24"/>
          <w:szCs w:val="24"/>
        </w:rPr>
      </w:pPr>
      <w:r w:rsidRPr="00AB7876">
        <w:rPr>
          <w:b/>
          <w:bCs/>
          <w:color w:val="16665A"/>
          <w:sz w:val="24"/>
          <w:szCs w:val="24"/>
        </w:rPr>
        <w:t>| {ftp_server_4_lyfe}</w:t>
      </w:r>
    </w:p>
    <w:p w14:paraId="32E2517D" w14:textId="77777777" w:rsidR="00AB7876" w:rsidRDefault="00AB7876" w:rsidP="00CC5016">
      <w:pPr>
        <w:pStyle w:val="Text"/>
        <w:spacing w:line="360" w:lineRule="auto"/>
        <w:rPr>
          <w:sz w:val="24"/>
          <w:szCs w:val="24"/>
        </w:rPr>
      </w:pPr>
    </w:p>
    <w:p w14:paraId="5529E4D5" w14:textId="5398F4D4" w:rsidR="00D444EE" w:rsidRDefault="00F71CE5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To find the last flag, I will </w:t>
      </w:r>
      <w:r w:rsidR="00D444EE">
        <w:rPr>
          <w:sz w:val="24"/>
          <w:szCs w:val="24"/>
        </w:rPr>
        <w:t>be analyzing</w:t>
      </w:r>
      <w:r>
        <w:rPr>
          <w:sz w:val="24"/>
          <w:szCs w:val="24"/>
        </w:rPr>
        <w:t xml:space="preserve"> the </w:t>
      </w:r>
      <w:r w:rsidR="009C61C2">
        <w:rPr>
          <w:sz w:val="24"/>
          <w:szCs w:val="24"/>
        </w:rPr>
        <w:t xml:space="preserve">file.zip. The first step is to unzip the file. When I tried to unzip the file, it asked me for a password. Since this CTF was created by Masterschool, I guessed “Masterschool” as the password </w:t>
      </w:r>
      <w:r w:rsidR="00D444EE">
        <w:rPr>
          <w:sz w:val="24"/>
          <w:szCs w:val="24"/>
        </w:rPr>
        <w:t xml:space="preserve">and now I had access. </w:t>
      </w:r>
    </w:p>
    <w:p w14:paraId="067B6EC5" w14:textId="77777777" w:rsidR="00D444EE" w:rsidRDefault="00D444EE" w:rsidP="00CC5016">
      <w:pPr>
        <w:pStyle w:val="Text"/>
        <w:spacing w:line="360" w:lineRule="auto"/>
        <w:rPr>
          <w:sz w:val="24"/>
          <w:szCs w:val="24"/>
        </w:rPr>
      </w:pPr>
    </w:p>
    <w:p w14:paraId="1D04103F" w14:textId="065D35A2" w:rsidR="00AB7876" w:rsidRDefault="00D444EE" w:rsidP="00CC5016">
      <w:pPr>
        <w:pStyle w:val="Text"/>
        <w:spacing w:line="360" w:lineRule="auto"/>
        <w:rPr>
          <w:sz w:val="24"/>
          <w:szCs w:val="24"/>
        </w:rPr>
      </w:pPr>
      <w:r w:rsidRPr="00D444EE">
        <w:rPr>
          <w:noProof/>
          <w:sz w:val="24"/>
          <w:szCs w:val="24"/>
        </w:rPr>
        <w:drawing>
          <wp:inline distT="0" distB="0" distL="0" distR="0" wp14:anchorId="40DF2A3E" wp14:editId="74B2BA24">
            <wp:extent cx="5943600" cy="3997960"/>
            <wp:effectExtent l="0" t="0" r="0" b="2540"/>
            <wp:docPr id="113943804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38048" name="Picture 1" descr="A computer screen shot of a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9C2">
        <w:rPr>
          <w:sz w:val="24"/>
          <w:szCs w:val="24"/>
        </w:rPr>
        <w:t xml:space="preserve"> </w:t>
      </w:r>
    </w:p>
    <w:p w14:paraId="3632104C" w14:textId="77777777" w:rsidR="00D444EE" w:rsidRDefault="00D444EE" w:rsidP="00CC5016">
      <w:pPr>
        <w:pStyle w:val="Text"/>
        <w:spacing w:line="360" w:lineRule="auto"/>
        <w:rPr>
          <w:sz w:val="24"/>
          <w:szCs w:val="24"/>
        </w:rPr>
      </w:pPr>
    </w:p>
    <w:p w14:paraId="0082F629" w14:textId="099BF845" w:rsidR="00D444EE" w:rsidRDefault="002B2E60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Highlighted in red, there’s a file named “secret.zip”</w:t>
      </w:r>
      <w:r w:rsidR="0063632B">
        <w:rPr>
          <w:sz w:val="24"/>
          <w:szCs w:val="24"/>
        </w:rPr>
        <w:t xml:space="preserve">. </w:t>
      </w:r>
      <w:r w:rsidR="00F702AB">
        <w:rPr>
          <w:sz w:val="24"/>
          <w:szCs w:val="24"/>
        </w:rPr>
        <w:t xml:space="preserve">I knew this is a file I need to get access </w:t>
      </w:r>
      <w:r w:rsidR="00544262">
        <w:rPr>
          <w:sz w:val="24"/>
          <w:szCs w:val="24"/>
        </w:rPr>
        <w:t>to</w:t>
      </w:r>
      <w:r w:rsidR="00F344AB">
        <w:rPr>
          <w:sz w:val="24"/>
          <w:szCs w:val="24"/>
        </w:rPr>
        <w:t xml:space="preserve"> as it may contain the last hidden flag. </w:t>
      </w:r>
      <w:r w:rsidR="008A07EF">
        <w:rPr>
          <w:sz w:val="24"/>
          <w:szCs w:val="24"/>
        </w:rPr>
        <w:t xml:space="preserve">I was </w:t>
      </w:r>
      <w:r w:rsidR="00B236AD">
        <w:rPr>
          <w:sz w:val="24"/>
          <w:szCs w:val="24"/>
        </w:rPr>
        <w:t>unsuccessful</w:t>
      </w:r>
      <w:r w:rsidR="008A07EF">
        <w:rPr>
          <w:sz w:val="24"/>
          <w:szCs w:val="24"/>
        </w:rPr>
        <w:t xml:space="preserve"> when I tired the same password, “</w:t>
      </w:r>
      <w:proofErr w:type="spellStart"/>
      <w:r w:rsidR="008A07EF">
        <w:rPr>
          <w:sz w:val="24"/>
          <w:szCs w:val="24"/>
        </w:rPr>
        <w:t>masterschool</w:t>
      </w:r>
      <w:proofErr w:type="spellEnd"/>
      <w:r w:rsidR="008A07EF">
        <w:rPr>
          <w:sz w:val="24"/>
          <w:szCs w:val="24"/>
        </w:rPr>
        <w:t xml:space="preserve">”, so I </w:t>
      </w:r>
      <w:r w:rsidR="00BA1E5F">
        <w:rPr>
          <w:sz w:val="24"/>
          <w:szCs w:val="24"/>
        </w:rPr>
        <w:t>had to seek</w:t>
      </w:r>
      <w:r w:rsidR="008A07EF">
        <w:rPr>
          <w:sz w:val="24"/>
          <w:szCs w:val="24"/>
        </w:rPr>
        <w:t xml:space="preserve"> aid </w:t>
      </w:r>
      <w:r w:rsidR="00851FA7">
        <w:rPr>
          <w:sz w:val="24"/>
          <w:szCs w:val="24"/>
        </w:rPr>
        <w:t xml:space="preserve">from </w:t>
      </w:r>
      <w:r w:rsidR="00BD6F25">
        <w:rPr>
          <w:sz w:val="24"/>
          <w:szCs w:val="24"/>
        </w:rPr>
        <w:t xml:space="preserve">my </w:t>
      </w:r>
      <w:r w:rsidR="00002FBB">
        <w:rPr>
          <w:sz w:val="24"/>
          <w:szCs w:val="24"/>
        </w:rPr>
        <w:t xml:space="preserve">peers. </w:t>
      </w:r>
      <w:r w:rsidR="004820BF">
        <w:rPr>
          <w:sz w:val="24"/>
          <w:szCs w:val="24"/>
        </w:rPr>
        <w:t>They gave me a hint. They suggested I use zip2jo</w:t>
      </w:r>
      <w:r w:rsidR="00D20780">
        <w:rPr>
          <w:sz w:val="24"/>
          <w:szCs w:val="24"/>
        </w:rPr>
        <w:t>hn.</w:t>
      </w:r>
    </w:p>
    <w:p w14:paraId="688E1714" w14:textId="77777777" w:rsidR="0063632B" w:rsidRDefault="0063632B" w:rsidP="00CC5016">
      <w:pPr>
        <w:pStyle w:val="Text"/>
        <w:spacing w:line="360" w:lineRule="auto"/>
        <w:rPr>
          <w:sz w:val="24"/>
          <w:szCs w:val="24"/>
        </w:rPr>
      </w:pPr>
    </w:p>
    <w:p w14:paraId="77679E5B" w14:textId="27C479F1" w:rsidR="0063632B" w:rsidRDefault="006478F3" w:rsidP="00CC5016">
      <w:pPr>
        <w:pStyle w:val="Text"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786E892" wp14:editId="4F397D82">
            <wp:extent cx="5943600" cy="1764665"/>
            <wp:effectExtent l="0" t="0" r="0" b="635"/>
            <wp:docPr id="709409189" name="Picture 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9189" name="Picture 5" descr="A computer screen with white 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044F" w14:textId="77777777" w:rsidR="00B17223" w:rsidRDefault="00B17223" w:rsidP="00CC5016">
      <w:pPr>
        <w:pStyle w:val="Text"/>
        <w:spacing w:line="360" w:lineRule="auto"/>
        <w:rPr>
          <w:sz w:val="24"/>
          <w:szCs w:val="24"/>
        </w:rPr>
      </w:pPr>
    </w:p>
    <w:p w14:paraId="420179D4" w14:textId="07613DC3" w:rsidR="00B17223" w:rsidRDefault="00D5252D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 converted the </w:t>
      </w:r>
      <w:r w:rsidR="008F6103">
        <w:rPr>
          <w:sz w:val="24"/>
          <w:szCs w:val="24"/>
        </w:rPr>
        <w:t>secret.zip file to</w:t>
      </w:r>
      <w:r w:rsidR="00B17223">
        <w:rPr>
          <w:sz w:val="24"/>
          <w:szCs w:val="24"/>
        </w:rPr>
        <w:t xml:space="preserve"> “</w:t>
      </w:r>
      <w:r w:rsidR="00B17223" w:rsidRPr="00215153">
        <w:rPr>
          <w:b/>
          <w:bCs/>
          <w:sz w:val="24"/>
          <w:szCs w:val="24"/>
        </w:rPr>
        <w:t>zip2john secret.zip wordlist.txt</w:t>
      </w:r>
      <w:r w:rsidR="00B17223">
        <w:rPr>
          <w:sz w:val="24"/>
          <w:szCs w:val="24"/>
        </w:rPr>
        <w:t>”</w:t>
      </w:r>
      <w:r w:rsidR="000A6FB7">
        <w:rPr>
          <w:sz w:val="24"/>
          <w:szCs w:val="24"/>
        </w:rPr>
        <w:t xml:space="preserve">, </w:t>
      </w:r>
      <w:r w:rsidR="00E27F92">
        <w:rPr>
          <w:sz w:val="24"/>
          <w:szCs w:val="24"/>
        </w:rPr>
        <w:t>as a hash and it</w:t>
      </w:r>
      <w:r w:rsidR="003339D1">
        <w:rPr>
          <w:sz w:val="24"/>
          <w:szCs w:val="24"/>
        </w:rPr>
        <w:t xml:space="preserve"> gave me a very long hash</w:t>
      </w:r>
      <w:r w:rsidR="00E27F92">
        <w:rPr>
          <w:sz w:val="24"/>
          <w:szCs w:val="24"/>
        </w:rPr>
        <w:t xml:space="preserve"> </w:t>
      </w:r>
      <w:r w:rsidR="00E64738">
        <w:rPr>
          <w:sz w:val="24"/>
          <w:szCs w:val="24"/>
        </w:rPr>
        <w:t xml:space="preserve">boxed in blue. I know I can now use John </w:t>
      </w:r>
      <w:proofErr w:type="gramStart"/>
      <w:r w:rsidR="00E64738">
        <w:rPr>
          <w:sz w:val="24"/>
          <w:szCs w:val="24"/>
        </w:rPr>
        <w:t>The</w:t>
      </w:r>
      <w:proofErr w:type="gramEnd"/>
      <w:r w:rsidR="00E64738">
        <w:rPr>
          <w:sz w:val="24"/>
          <w:szCs w:val="24"/>
        </w:rPr>
        <w:t xml:space="preserve"> Ripper to crack the hash</w:t>
      </w:r>
      <w:r w:rsidR="00D17E3F">
        <w:rPr>
          <w:sz w:val="24"/>
          <w:szCs w:val="24"/>
        </w:rPr>
        <w:t xml:space="preserve"> and get the password. </w:t>
      </w:r>
    </w:p>
    <w:p w14:paraId="480BB523" w14:textId="77777777" w:rsidR="00D17E3F" w:rsidRDefault="00D17E3F" w:rsidP="00CC5016">
      <w:pPr>
        <w:pStyle w:val="Text"/>
        <w:spacing w:line="360" w:lineRule="auto"/>
        <w:rPr>
          <w:sz w:val="24"/>
          <w:szCs w:val="24"/>
        </w:rPr>
      </w:pPr>
    </w:p>
    <w:p w14:paraId="5FC3BD84" w14:textId="556E9EEA" w:rsidR="00D17E3F" w:rsidRDefault="00D17E3F" w:rsidP="00CC5016">
      <w:pPr>
        <w:pStyle w:val="Text"/>
        <w:spacing w:line="360" w:lineRule="auto"/>
        <w:rPr>
          <w:sz w:val="24"/>
          <w:szCs w:val="24"/>
        </w:rPr>
      </w:pPr>
      <w:r w:rsidRPr="00D17E3F">
        <w:rPr>
          <w:noProof/>
          <w:sz w:val="24"/>
          <w:szCs w:val="24"/>
        </w:rPr>
        <w:drawing>
          <wp:inline distT="0" distB="0" distL="0" distR="0" wp14:anchorId="0FD3495B" wp14:editId="5A2C7DF5">
            <wp:extent cx="5943600" cy="1449070"/>
            <wp:effectExtent l="0" t="0" r="0" b="0"/>
            <wp:docPr id="10306850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85034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2DFE" w14:textId="77777777" w:rsidR="00D17E3F" w:rsidRDefault="00D17E3F" w:rsidP="00CC5016">
      <w:pPr>
        <w:pStyle w:val="Text"/>
        <w:spacing w:line="360" w:lineRule="auto"/>
        <w:rPr>
          <w:sz w:val="24"/>
          <w:szCs w:val="24"/>
        </w:rPr>
      </w:pPr>
    </w:p>
    <w:p w14:paraId="6824A7E8" w14:textId="3AB9BE61" w:rsidR="00100A57" w:rsidRDefault="00D17E3F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 have been </w:t>
      </w:r>
      <w:r w:rsidR="00100A57">
        <w:rPr>
          <w:sz w:val="24"/>
          <w:szCs w:val="24"/>
        </w:rPr>
        <w:t>successful,</w:t>
      </w:r>
      <w:r>
        <w:rPr>
          <w:sz w:val="24"/>
          <w:szCs w:val="24"/>
        </w:rPr>
        <w:t xml:space="preserve"> and the password is “CTF_TIME”. </w:t>
      </w:r>
      <w:r w:rsidR="00100A57">
        <w:rPr>
          <w:sz w:val="24"/>
          <w:szCs w:val="24"/>
        </w:rPr>
        <w:t>Now that I know the password, I can unzip the file</w:t>
      </w:r>
      <w:r w:rsidR="00450FD9">
        <w:rPr>
          <w:sz w:val="24"/>
          <w:szCs w:val="24"/>
        </w:rPr>
        <w:t>.</w:t>
      </w:r>
    </w:p>
    <w:p w14:paraId="09CE9E69" w14:textId="77777777" w:rsidR="00450FD9" w:rsidRDefault="00450FD9" w:rsidP="00CC5016">
      <w:pPr>
        <w:pStyle w:val="Text"/>
        <w:spacing w:line="360" w:lineRule="auto"/>
        <w:rPr>
          <w:sz w:val="24"/>
          <w:szCs w:val="24"/>
        </w:rPr>
      </w:pPr>
    </w:p>
    <w:p w14:paraId="4CADA81D" w14:textId="48E5D70E" w:rsidR="00450FD9" w:rsidRDefault="00647361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 can now brute force my way into the file. The command I executed for this was “</w:t>
      </w:r>
      <w:r w:rsidRPr="00C81178">
        <w:rPr>
          <w:b/>
          <w:bCs/>
          <w:sz w:val="24"/>
          <w:szCs w:val="24"/>
        </w:rPr>
        <w:t>unzip -P CTF_TIME secret.zip</w:t>
      </w:r>
      <w:r>
        <w:rPr>
          <w:sz w:val="24"/>
          <w:szCs w:val="24"/>
        </w:rPr>
        <w:t xml:space="preserve">” The “-P” </w:t>
      </w:r>
      <w:r w:rsidR="005D3E5A">
        <w:rPr>
          <w:sz w:val="24"/>
          <w:szCs w:val="24"/>
        </w:rPr>
        <w:t>option</w:t>
      </w:r>
      <w:r>
        <w:rPr>
          <w:sz w:val="24"/>
          <w:szCs w:val="24"/>
        </w:rPr>
        <w:t xml:space="preserve"> </w:t>
      </w:r>
      <w:r w:rsidR="001117B3">
        <w:rPr>
          <w:sz w:val="24"/>
          <w:szCs w:val="24"/>
        </w:rPr>
        <w:t>look</w:t>
      </w:r>
      <w:r w:rsidR="00C81178">
        <w:rPr>
          <w:sz w:val="24"/>
          <w:szCs w:val="24"/>
        </w:rPr>
        <w:t>s</w:t>
      </w:r>
      <w:r w:rsidR="001117B3">
        <w:rPr>
          <w:sz w:val="24"/>
          <w:szCs w:val="24"/>
        </w:rPr>
        <w:t xml:space="preserve"> for executable files</w:t>
      </w:r>
      <w:r w:rsidR="00C81178">
        <w:rPr>
          <w:sz w:val="24"/>
          <w:szCs w:val="24"/>
        </w:rPr>
        <w:t xml:space="preserve">. </w:t>
      </w:r>
      <w:r w:rsidR="00771581">
        <w:rPr>
          <w:sz w:val="24"/>
          <w:szCs w:val="24"/>
        </w:rPr>
        <w:t xml:space="preserve">Another way of doing this was by </w:t>
      </w:r>
      <w:r w:rsidR="00996341">
        <w:rPr>
          <w:sz w:val="24"/>
          <w:szCs w:val="24"/>
        </w:rPr>
        <w:t xml:space="preserve">going back to unzip the file and entering in the password which is “CTF_TIME”. For some reason it gave me </w:t>
      </w:r>
      <w:r w:rsidR="00CF0F72">
        <w:rPr>
          <w:sz w:val="24"/>
          <w:szCs w:val="24"/>
        </w:rPr>
        <w:t xml:space="preserve">extra line of command which I typed “y”. </w:t>
      </w:r>
      <w:r w:rsidR="00771581">
        <w:rPr>
          <w:sz w:val="24"/>
          <w:szCs w:val="24"/>
        </w:rPr>
        <w:t xml:space="preserve"> </w:t>
      </w:r>
    </w:p>
    <w:p w14:paraId="299A48E8" w14:textId="77777777" w:rsidR="00C81178" w:rsidRDefault="00C81178" w:rsidP="00CC5016">
      <w:pPr>
        <w:pStyle w:val="Text"/>
        <w:spacing w:line="360" w:lineRule="auto"/>
        <w:rPr>
          <w:sz w:val="24"/>
          <w:szCs w:val="24"/>
        </w:rPr>
      </w:pPr>
    </w:p>
    <w:p w14:paraId="54985664" w14:textId="328D2526" w:rsidR="00C81178" w:rsidRDefault="00C81178" w:rsidP="00CC5016">
      <w:pPr>
        <w:pStyle w:val="Text"/>
        <w:spacing w:line="360" w:lineRule="auto"/>
        <w:rPr>
          <w:sz w:val="24"/>
          <w:szCs w:val="24"/>
        </w:rPr>
      </w:pPr>
      <w:r w:rsidRPr="00C81178">
        <w:rPr>
          <w:noProof/>
          <w:sz w:val="24"/>
          <w:szCs w:val="24"/>
        </w:rPr>
        <w:drawing>
          <wp:inline distT="0" distB="0" distL="0" distR="0" wp14:anchorId="2F47B54B" wp14:editId="6BD70050">
            <wp:extent cx="5943600" cy="895350"/>
            <wp:effectExtent l="0" t="0" r="0" b="6350"/>
            <wp:docPr id="21178267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26778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9F2" w14:textId="32BE543F" w:rsidR="00951177" w:rsidRDefault="00951177" w:rsidP="00CC5016">
      <w:pPr>
        <w:pStyle w:val="Text"/>
        <w:spacing w:line="360" w:lineRule="auto"/>
        <w:rPr>
          <w:sz w:val="24"/>
          <w:szCs w:val="24"/>
        </w:rPr>
      </w:pPr>
      <w:r w:rsidRPr="006D628D">
        <w:rPr>
          <w:noProof/>
          <w:sz w:val="24"/>
          <w:szCs w:val="24"/>
        </w:rPr>
        <w:lastRenderedPageBreak/>
        <w:drawing>
          <wp:inline distT="0" distB="0" distL="0" distR="0" wp14:anchorId="4AB2B134" wp14:editId="401CF91A">
            <wp:extent cx="5943600" cy="1182370"/>
            <wp:effectExtent l="0" t="0" r="0" b="0"/>
            <wp:docPr id="1929390148" name="Picture 192939014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59613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9695" w14:textId="77777777" w:rsidR="00CF0F72" w:rsidRDefault="00CF0F72" w:rsidP="00CC5016">
      <w:pPr>
        <w:pStyle w:val="Text"/>
        <w:spacing w:line="360" w:lineRule="auto"/>
        <w:rPr>
          <w:sz w:val="24"/>
          <w:szCs w:val="24"/>
        </w:rPr>
      </w:pPr>
    </w:p>
    <w:p w14:paraId="70559838" w14:textId="1DACA3DF" w:rsidR="00C92AA9" w:rsidRDefault="00CF0F72" w:rsidP="00CC5016">
      <w:pPr>
        <w:pStyle w:val="Text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There we have it, the last flag. </w:t>
      </w:r>
      <w:r w:rsidR="008A1A41">
        <w:rPr>
          <w:sz w:val="24"/>
          <w:szCs w:val="24"/>
        </w:rPr>
        <w:t>Twentieth</w:t>
      </w:r>
      <w:r>
        <w:rPr>
          <w:sz w:val="24"/>
          <w:szCs w:val="24"/>
        </w:rPr>
        <w:t xml:space="preserve"> flag found. </w:t>
      </w:r>
    </w:p>
    <w:p w14:paraId="1467BFA6" w14:textId="2A28384B" w:rsidR="008A1A41" w:rsidRDefault="008A1A41" w:rsidP="00CC5016">
      <w:pPr>
        <w:pStyle w:val="Text"/>
        <w:spacing w:line="360" w:lineRule="auto"/>
        <w:rPr>
          <w:b/>
          <w:bCs/>
          <w:color w:val="16665A"/>
          <w:sz w:val="24"/>
          <w:szCs w:val="24"/>
        </w:rPr>
      </w:pPr>
      <w:r w:rsidRPr="008A1A41">
        <w:rPr>
          <w:b/>
          <w:bCs/>
          <w:color w:val="16665A"/>
          <w:sz w:val="24"/>
          <w:szCs w:val="24"/>
        </w:rPr>
        <w:t>| {LetMe1n</w:t>
      </w:r>
      <w:proofErr w:type="gramStart"/>
      <w:r w:rsidRPr="008A1A41">
        <w:rPr>
          <w:b/>
          <w:bCs/>
          <w:color w:val="16665A"/>
          <w:sz w:val="24"/>
          <w:szCs w:val="24"/>
        </w:rPr>
        <w:t>123!@</w:t>
      </w:r>
      <w:proofErr w:type="gramEnd"/>
      <w:r w:rsidRPr="008A1A41">
        <w:rPr>
          <w:b/>
          <w:bCs/>
          <w:color w:val="16665A"/>
          <w:sz w:val="24"/>
          <w:szCs w:val="24"/>
        </w:rPr>
        <w:t>#}</w:t>
      </w:r>
      <w:r>
        <w:rPr>
          <w:b/>
          <w:bCs/>
          <w:color w:val="16665A"/>
          <w:sz w:val="24"/>
          <w:szCs w:val="24"/>
        </w:rPr>
        <w:t xml:space="preserve"> </w:t>
      </w:r>
    </w:p>
    <w:p w14:paraId="2F56579C" w14:textId="77777777" w:rsidR="005D652B" w:rsidRDefault="005D652B" w:rsidP="00363945"/>
    <w:p w14:paraId="6541653B" w14:textId="3A18B55A" w:rsidR="00363945" w:rsidRDefault="00F34759" w:rsidP="00C92600">
      <w:pPr>
        <w:spacing w:line="360" w:lineRule="auto"/>
      </w:pPr>
      <w:r>
        <w:t xml:space="preserve">After completing this </w:t>
      </w:r>
      <w:proofErr w:type="spellStart"/>
      <w:r>
        <w:t>nmap</w:t>
      </w:r>
      <w:proofErr w:type="spellEnd"/>
      <w:r>
        <w:t xml:space="preserve"> scan, </w:t>
      </w:r>
      <w:r w:rsidR="00CC560A">
        <w:t xml:space="preserve">it is clear </w:t>
      </w:r>
      <w:r w:rsidR="00E216BD">
        <w:t>the server</w:t>
      </w:r>
      <w:r w:rsidR="00603A7D">
        <w:t xml:space="preserve"> needs stronger security. </w:t>
      </w:r>
      <w:r w:rsidR="00D8339B">
        <w:t xml:space="preserve">I was able to get access to vulnerable files </w:t>
      </w:r>
      <w:r w:rsidR="00162F7C">
        <w:t xml:space="preserve">easily. </w:t>
      </w:r>
      <w:r w:rsidR="00FC353C">
        <w:t>Here are some things I noticed:</w:t>
      </w:r>
    </w:p>
    <w:p w14:paraId="413B1585" w14:textId="3EFC7F97" w:rsidR="00FC353C" w:rsidRDefault="00FC353C" w:rsidP="00C92600">
      <w:pPr>
        <w:spacing w:line="360" w:lineRule="auto"/>
      </w:pPr>
    </w:p>
    <w:p w14:paraId="28084477" w14:textId="0A4641C4" w:rsidR="005938A9" w:rsidRDefault="00C92600" w:rsidP="00C92600">
      <w:pPr>
        <w:spacing w:line="360" w:lineRule="auto"/>
      </w:pPr>
      <w:r>
        <w:t>Unauthorized</w:t>
      </w:r>
      <w:r w:rsidR="005938A9">
        <w:t xml:space="preserve"> access was allowed on FTP port 21, which is a risk as anyone can download and get access to the files. </w:t>
      </w:r>
      <w:r>
        <w:t xml:space="preserve">This can be avoided by disabling </w:t>
      </w:r>
      <w:r w:rsidR="007335BB">
        <w:t xml:space="preserve">unauthorized log in’s and put </w:t>
      </w:r>
      <w:r w:rsidR="00162F7C">
        <w:t>an</w:t>
      </w:r>
      <w:r w:rsidR="007335BB">
        <w:t xml:space="preserve"> extra layer of security such as “security questions”.</w:t>
      </w:r>
    </w:p>
    <w:p w14:paraId="17262B56" w14:textId="77777777" w:rsidR="007335BB" w:rsidRDefault="007335BB" w:rsidP="00C92600">
      <w:pPr>
        <w:spacing w:line="360" w:lineRule="auto"/>
      </w:pPr>
    </w:p>
    <w:p w14:paraId="30D3157B" w14:textId="5BD647AB" w:rsidR="007335BB" w:rsidRDefault="00352FC0" w:rsidP="00C92600">
      <w:pPr>
        <w:spacing w:line="360" w:lineRule="auto"/>
      </w:pPr>
      <w:r>
        <w:t xml:space="preserve">There were plain text </w:t>
      </w:r>
      <w:r w:rsidR="00F042BD">
        <w:t xml:space="preserve">protocols </w:t>
      </w:r>
      <w:r>
        <w:t>such as FTP, POP3 and SMPT</w:t>
      </w:r>
      <w:r w:rsidR="00862F6C">
        <w:t xml:space="preserve">, which means </w:t>
      </w:r>
      <w:r w:rsidR="00DF5EAB">
        <w:t xml:space="preserve">traffic was sent through these </w:t>
      </w:r>
      <w:r w:rsidR="00700136">
        <w:t>protocols</w:t>
      </w:r>
      <w:r w:rsidR="00DF5EAB">
        <w:t xml:space="preserve"> </w:t>
      </w:r>
      <w:proofErr w:type="spellStart"/>
      <w:r w:rsidR="00700136">
        <w:t>uncry</w:t>
      </w:r>
      <w:r w:rsidR="003B3F53">
        <w:t>pted</w:t>
      </w:r>
      <w:proofErr w:type="spellEnd"/>
      <w:r w:rsidR="003B3F53">
        <w:t xml:space="preserve"> </w:t>
      </w:r>
      <w:r w:rsidR="00ED5F62">
        <w:t xml:space="preserve">making it more </w:t>
      </w:r>
      <w:r w:rsidR="00A1306A">
        <w:t>vulnerable</w:t>
      </w:r>
      <w:r w:rsidR="00F0273B">
        <w:t xml:space="preserve"> for theft</w:t>
      </w:r>
      <w:r w:rsidR="00A1306A">
        <w:t xml:space="preserve"> and </w:t>
      </w:r>
      <w:r w:rsidR="00F0273B">
        <w:t>fraud</w:t>
      </w:r>
      <w:r w:rsidR="00A1306A">
        <w:t xml:space="preserve">. </w:t>
      </w:r>
      <w:r w:rsidR="00862F6C">
        <w:t xml:space="preserve">One way to avoid this is by </w:t>
      </w:r>
      <w:r w:rsidR="00C969E3">
        <w:t>allowing a version of SSL or TLS of FTP, SMTP, IMAP etc.</w:t>
      </w:r>
      <w:r w:rsidR="00435536">
        <w:t xml:space="preserve"> </w:t>
      </w:r>
    </w:p>
    <w:p w14:paraId="78931774" w14:textId="77777777" w:rsidR="00435536" w:rsidRDefault="00435536" w:rsidP="00C92600">
      <w:pPr>
        <w:spacing w:line="360" w:lineRule="auto"/>
      </w:pPr>
    </w:p>
    <w:p w14:paraId="62EE58BC" w14:textId="27A039B7" w:rsidR="00435536" w:rsidRDefault="00D368EB" w:rsidP="00C92600">
      <w:pPr>
        <w:spacing w:line="360" w:lineRule="auto"/>
      </w:pPr>
      <w:r>
        <w:t xml:space="preserve">It is </w:t>
      </w:r>
      <w:r w:rsidR="00435536">
        <w:t xml:space="preserve">crucial to have secure and </w:t>
      </w:r>
      <w:r>
        <w:t>protected</w:t>
      </w:r>
      <w:r w:rsidR="00435536">
        <w:t xml:space="preserve"> data. </w:t>
      </w:r>
      <w:r w:rsidR="00D62EAD">
        <w:t>Few ways this can be done is by:</w:t>
      </w:r>
      <w:r w:rsidR="000662A7">
        <w:t xml:space="preserve"> </w:t>
      </w:r>
    </w:p>
    <w:p w14:paraId="4F7437D4" w14:textId="13544125" w:rsidR="000662A7" w:rsidRDefault="000662A7" w:rsidP="000662A7">
      <w:pPr>
        <w:pStyle w:val="ListParagraph"/>
        <w:numPr>
          <w:ilvl w:val="0"/>
          <w:numId w:val="2"/>
        </w:numPr>
        <w:spacing w:line="360" w:lineRule="auto"/>
      </w:pPr>
      <w:r>
        <w:t>Encrypt</w:t>
      </w:r>
      <w:r w:rsidR="00D62EAD">
        <w:t>ing</w:t>
      </w:r>
      <w:r>
        <w:t xml:space="preserve"> the </w:t>
      </w:r>
      <w:r w:rsidR="00D62EAD">
        <w:t>connection.</w:t>
      </w:r>
      <w:r>
        <w:t xml:space="preserve"> </w:t>
      </w:r>
    </w:p>
    <w:p w14:paraId="34333B60" w14:textId="3129DCA3" w:rsidR="000662A7" w:rsidRDefault="00D62EAD" w:rsidP="000662A7">
      <w:pPr>
        <w:pStyle w:val="ListParagraph"/>
        <w:numPr>
          <w:ilvl w:val="0"/>
          <w:numId w:val="2"/>
        </w:numPr>
        <w:spacing w:line="360" w:lineRule="auto"/>
      </w:pPr>
      <w:r>
        <w:t>Defending</w:t>
      </w:r>
      <w:r w:rsidR="004A46B1">
        <w:t xml:space="preserve"> user accounts and </w:t>
      </w:r>
      <w:r>
        <w:t>permissions</w:t>
      </w:r>
      <w:r w:rsidR="004A46B1">
        <w:t xml:space="preserve"> </w:t>
      </w:r>
    </w:p>
    <w:p w14:paraId="7326B792" w14:textId="5C11FC26" w:rsidR="004A46B1" w:rsidRDefault="004A46B1" w:rsidP="000662A7">
      <w:pPr>
        <w:pStyle w:val="ListParagraph"/>
        <w:numPr>
          <w:ilvl w:val="0"/>
          <w:numId w:val="2"/>
        </w:numPr>
        <w:spacing w:line="360" w:lineRule="auto"/>
      </w:pPr>
      <w:r>
        <w:t xml:space="preserve">Enforcing password compliance </w:t>
      </w:r>
    </w:p>
    <w:p w14:paraId="4763FE77" w14:textId="2A8D4153" w:rsidR="004A46B1" w:rsidRDefault="004A46B1" w:rsidP="000662A7">
      <w:pPr>
        <w:pStyle w:val="ListParagraph"/>
        <w:numPr>
          <w:ilvl w:val="0"/>
          <w:numId w:val="2"/>
        </w:numPr>
        <w:spacing w:line="360" w:lineRule="auto"/>
      </w:pPr>
      <w:r>
        <w:t xml:space="preserve">Detecting and </w:t>
      </w:r>
      <w:r w:rsidR="00D62EAD">
        <w:t>responding</w:t>
      </w:r>
      <w:r>
        <w:t xml:space="preserve"> to </w:t>
      </w:r>
      <w:r w:rsidR="00D62EAD">
        <w:t>password</w:t>
      </w:r>
      <w:r>
        <w:t xml:space="preserve"> attack. </w:t>
      </w:r>
    </w:p>
    <w:p w14:paraId="5BE1BA6E" w14:textId="705CFBED" w:rsidR="004A46B1" w:rsidRDefault="004A46B1" w:rsidP="004A46B1">
      <w:pPr>
        <w:pStyle w:val="ListParagraph"/>
        <w:numPr>
          <w:ilvl w:val="1"/>
          <w:numId w:val="2"/>
        </w:numPr>
        <w:spacing w:line="360" w:lineRule="auto"/>
      </w:pPr>
      <w:r>
        <w:t xml:space="preserve">Number of times a password can be </w:t>
      </w:r>
      <w:r w:rsidR="00D62EAD">
        <w:t>incorrect.</w:t>
      </w:r>
      <w:r>
        <w:t xml:space="preserve"> </w:t>
      </w:r>
    </w:p>
    <w:p w14:paraId="3879C9DA" w14:textId="4A9DDA59" w:rsidR="004A46B1" w:rsidRDefault="00D62EAD" w:rsidP="004A46B1">
      <w:pPr>
        <w:pStyle w:val="ListParagraph"/>
        <w:numPr>
          <w:ilvl w:val="0"/>
          <w:numId w:val="2"/>
        </w:numPr>
        <w:spacing w:line="360" w:lineRule="auto"/>
      </w:pPr>
      <w:r>
        <w:t xml:space="preserve">Enabling time and IP limits. </w:t>
      </w:r>
    </w:p>
    <w:p w14:paraId="6DD84366" w14:textId="77777777" w:rsidR="00E216BD" w:rsidRDefault="00E216BD" w:rsidP="00991154">
      <w:pPr>
        <w:pStyle w:val="Quote"/>
      </w:pPr>
    </w:p>
    <w:p w14:paraId="689C1617" w14:textId="132782F9" w:rsidR="00C92AA9" w:rsidRDefault="00EB1746" w:rsidP="00991154">
      <w:pPr>
        <w:pStyle w:val="Quote"/>
      </w:pPr>
      <w:r>
        <w:lastRenderedPageBreak/>
        <w:t xml:space="preserve">Conclusion </w:t>
      </w:r>
    </w:p>
    <w:p w14:paraId="5FE21832" w14:textId="77777777" w:rsidR="00991154" w:rsidRDefault="00991154" w:rsidP="00991154"/>
    <w:p w14:paraId="2D4AE476" w14:textId="1C3C17BD" w:rsidR="00991154" w:rsidRDefault="00BF2413" w:rsidP="00955368">
      <w:pPr>
        <w:spacing w:line="360" w:lineRule="auto"/>
      </w:pPr>
      <w:r>
        <w:t xml:space="preserve">The </w:t>
      </w:r>
      <w:r w:rsidR="00147806">
        <w:t>process of finding the flags was a bit challenging</w:t>
      </w:r>
      <w:r w:rsidR="00494980">
        <w:t xml:space="preserve">. There were times when I was unable to come up </w:t>
      </w:r>
      <w:r w:rsidR="00855F70">
        <w:t>with</w:t>
      </w:r>
      <w:r w:rsidR="00494980">
        <w:t xml:space="preserve"> a </w:t>
      </w:r>
      <w:r w:rsidR="00515AC6">
        <w:t>solution,</w:t>
      </w:r>
      <w:r w:rsidR="00494980">
        <w:t xml:space="preserve"> so I </w:t>
      </w:r>
      <w:r w:rsidR="004856FF">
        <w:t>sought</w:t>
      </w:r>
      <w:r w:rsidR="00855F70">
        <w:t xml:space="preserve"> </w:t>
      </w:r>
      <w:r w:rsidR="00494980">
        <w:t xml:space="preserve">aid from peers and AI. </w:t>
      </w:r>
      <w:r w:rsidR="00515AC6">
        <w:t xml:space="preserve">Which is </w:t>
      </w:r>
      <w:r w:rsidR="00F12601">
        <w:t xml:space="preserve">encouraged as a cybersecurity professional. </w:t>
      </w:r>
    </w:p>
    <w:p w14:paraId="29154665" w14:textId="77777777" w:rsidR="0080393C" w:rsidRDefault="0080393C" w:rsidP="00955368">
      <w:pPr>
        <w:spacing w:line="360" w:lineRule="auto"/>
      </w:pPr>
    </w:p>
    <w:p w14:paraId="4AA2E5C3" w14:textId="6F78416F" w:rsidR="0080393C" w:rsidRDefault="0080393C" w:rsidP="00955368">
      <w:pPr>
        <w:spacing w:line="360" w:lineRule="auto"/>
      </w:pPr>
      <w:r>
        <w:t xml:space="preserve">The challenge </w:t>
      </w:r>
      <w:r w:rsidR="00D47965">
        <w:t xml:space="preserve">allowed me to think outside the box and practice my </w:t>
      </w:r>
      <w:r w:rsidR="007422D1">
        <w:t xml:space="preserve">communication with </w:t>
      </w:r>
      <w:r w:rsidR="00F37817">
        <w:t xml:space="preserve">online aid, and my </w:t>
      </w:r>
      <w:r w:rsidR="00D47965">
        <w:t xml:space="preserve">attention to detail as flags were hidden anywhere and everywhere. </w:t>
      </w:r>
      <w:r w:rsidR="00D33001">
        <w:t xml:space="preserve">The most </w:t>
      </w:r>
      <w:r w:rsidR="002F3E25">
        <w:t>challenging</w:t>
      </w:r>
      <w:r w:rsidR="00D33001">
        <w:t xml:space="preserve"> part about this practice was the </w:t>
      </w:r>
      <w:proofErr w:type="spellStart"/>
      <w:r w:rsidR="00D33001">
        <w:t>nmap</w:t>
      </w:r>
      <w:proofErr w:type="spellEnd"/>
      <w:r w:rsidR="00D33001">
        <w:t xml:space="preserve"> scan, </w:t>
      </w:r>
      <w:r w:rsidR="002F3E25">
        <w:t xml:space="preserve">finding the last hidden flag. </w:t>
      </w:r>
      <w:r w:rsidR="00D04734">
        <w:t>I was unsure how to unzip the file</w:t>
      </w:r>
      <w:r w:rsidR="00DF5D82">
        <w:t>.</w:t>
      </w:r>
      <w:r w:rsidR="00167652">
        <w:t xml:space="preserve"> </w:t>
      </w:r>
      <w:r w:rsidR="00A7671A">
        <w:t xml:space="preserve">Unzipping secret.zip gave me the name of the file but I was </w:t>
      </w:r>
      <w:r w:rsidR="00F54091">
        <w:t xml:space="preserve">unsuccessful with guessing the password. After asking my peers, I was able to figure out I had to hash the file </w:t>
      </w:r>
      <w:r w:rsidR="00F37D01">
        <w:t>and find the password</w:t>
      </w:r>
      <w:r w:rsidR="00622109">
        <w:t xml:space="preserve"> by using john the ripper. This process took me about a couple hours. </w:t>
      </w:r>
    </w:p>
    <w:p w14:paraId="158898F0" w14:textId="77777777" w:rsidR="00661107" w:rsidRDefault="00661107" w:rsidP="00955368">
      <w:pPr>
        <w:spacing w:line="360" w:lineRule="auto"/>
      </w:pPr>
    </w:p>
    <w:p w14:paraId="46B09476" w14:textId="691A9B06" w:rsidR="00661107" w:rsidRDefault="00661107" w:rsidP="00955368">
      <w:pPr>
        <w:spacing w:line="360" w:lineRule="auto"/>
      </w:pPr>
      <w:r>
        <w:t xml:space="preserve">The best and the easiest part about this challenge was the hashing. It was quite </w:t>
      </w:r>
      <w:r w:rsidR="00872EBE">
        <w:t>simple,</w:t>
      </w:r>
      <w:r>
        <w:t xml:space="preserve"> and I had so much fun cracking the hashes. </w:t>
      </w:r>
      <w:r w:rsidR="006461CA">
        <w:t xml:space="preserve">There were five </w:t>
      </w:r>
      <w:r w:rsidR="00872EBE">
        <w:t>hashes,</w:t>
      </w:r>
      <w:r w:rsidR="006461CA">
        <w:t xml:space="preserve"> and </w:t>
      </w:r>
      <w:r w:rsidR="00E46C4C">
        <w:t>the same steps were taken to crack the hash</w:t>
      </w:r>
      <w:r w:rsidR="006461CA">
        <w:t xml:space="preserve">. </w:t>
      </w:r>
      <w:r w:rsidR="00F57868">
        <w:t xml:space="preserve">The only challenge I faced during this part of the challenge was copying and pasting the hash into “hashid”. </w:t>
      </w:r>
      <w:r w:rsidR="0064410C">
        <w:t>I figured it out in the end.</w:t>
      </w:r>
    </w:p>
    <w:p w14:paraId="0A63DA8E" w14:textId="77777777" w:rsidR="00827DA1" w:rsidRDefault="00827DA1" w:rsidP="00955368">
      <w:pPr>
        <w:spacing w:line="360" w:lineRule="auto"/>
      </w:pPr>
    </w:p>
    <w:p w14:paraId="05C86A18" w14:textId="0E9D9CA3" w:rsidR="00827DA1" w:rsidRDefault="00827DA1" w:rsidP="00955368">
      <w:pPr>
        <w:spacing w:line="360" w:lineRule="auto"/>
      </w:pPr>
      <w:r>
        <w:t>Overall, this challenge gave me</w:t>
      </w:r>
      <w:r w:rsidR="00E3617F">
        <w:t xml:space="preserve"> a lot of insights o</w:t>
      </w:r>
      <w:r w:rsidR="0073721F">
        <w:t xml:space="preserve">n security, encryption, SSL protocols and much more. If I were to do this challenge again, I will be able to complete it without much struggle. </w:t>
      </w:r>
    </w:p>
    <w:p w14:paraId="67783629" w14:textId="77777777" w:rsidR="00F646C4" w:rsidRDefault="00F646C4" w:rsidP="00955368">
      <w:pPr>
        <w:spacing w:line="360" w:lineRule="auto"/>
      </w:pPr>
    </w:p>
    <w:p w14:paraId="0A59E618" w14:textId="73B4E4A9" w:rsidR="00F646C4" w:rsidRDefault="00F646C4" w:rsidP="00955368">
      <w:pPr>
        <w:spacing w:line="360" w:lineRule="auto"/>
      </w:pPr>
      <w:r>
        <w:t xml:space="preserve">This challenge has also </w:t>
      </w:r>
      <w:r w:rsidR="00813D08">
        <w:t xml:space="preserve">proven the skills I am </w:t>
      </w:r>
      <w:r w:rsidR="00073877">
        <w:t>learning</w:t>
      </w:r>
      <w:r w:rsidR="00813D08">
        <w:t xml:space="preserve"> at </w:t>
      </w:r>
      <w:proofErr w:type="spellStart"/>
      <w:r w:rsidR="00813D08">
        <w:t>masterschools</w:t>
      </w:r>
      <w:proofErr w:type="spellEnd"/>
      <w:r w:rsidR="00813D08">
        <w:t xml:space="preserve"> will </w:t>
      </w:r>
      <w:r w:rsidR="00073877">
        <w:t>continue</w:t>
      </w:r>
      <w:r w:rsidR="00813D08">
        <w:t xml:space="preserve"> to enlighten my </w:t>
      </w:r>
      <w:r w:rsidR="00073877">
        <w:t>knowledge of cybersecurity.</w:t>
      </w:r>
    </w:p>
    <w:p w14:paraId="2AD3BDB6" w14:textId="77777777" w:rsidR="00073877" w:rsidRDefault="00073877" w:rsidP="00955368">
      <w:pPr>
        <w:spacing w:line="360" w:lineRule="auto"/>
      </w:pPr>
    </w:p>
    <w:p w14:paraId="60AECD20" w14:textId="77777777" w:rsidR="00073877" w:rsidRDefault="00073877" w:rsidP="00955368">
      <w:pPr>
        <w:spacing w:line="360" w:lineRule="auto"/>
      </w:pPr>
    </w:p>
    <w:p w14:paraId="7C2FA3C6" w14:textId="77777777" w:rsidR="00073877" w:rsidRDefault="00073877" w:rsidP="00955368">
      <w:pPr>
        <w:spacing w:line="360" w:lineRule="auto"/>
      </w:pPr>
    </w:p>
    <w:p w14:paraId="17DB6C7B" w14:textId="77777777" w:rsidR="00073877" w:rsidRDefault="00073877" w:rsidP="00955368">
      <w:pPr>
        <w:spacing w:line="360" w:lineRule="auto"/>
      </w:pPr>
    </w:p>
    <w:p w14:paraId="6607134F" w14:textId="77777777" w:rsidR="00073877" w:rsidRDefault="00073877" w:rsidP="00955368">
      <w:pPr>
        <w:spacing w:line="360" w:lineRule="auto"/>
      </w:pPr>
    </w:p>
    <w:p w14:paraId="66BD9C1D" w14:textId="25F671A0" w:rsidR="00073877" w:rsidRDefault="004C16A0" w:rsidP="004C16A0">
      <w:pPr>
        <w:pStyle w:val="Heading2"/>
      </w:pPr>
      <w:r>
        <w:lastRenderedPageBreak/>
        <w:t>Appendix</w:t>
      </w:r>
    </w:p>
    <w:p w14:paraId="471AC4A5" w14:textId="77777777" w:rsidR="004C16A0" w:rsidRDefault="004C16A0" w:rsidP="004C16A0"/>
    <w:p w14:paraId="5F8607E0" w14:textId="7E3CC66B" w:rsidR="004C16A0" w:rsidRPr="004C16A0" w:rsidRDefault="00882148" w:rsidP="004C16A0">
      <w:proofErr w:type="spellStart"/>
      <w:r>
        <w:t>TryhackMe</w:t>
      </w:r>
      <w:proofErr w:type="spellEnd"/>
      <w:r>
        <w:t xml:space="preserve"> </w:t>
      </w:r>
    </w:p>
    <w:p w14:paraId="493F049C" w14:textId="77777777" w:rsidR="00B97883" w:rsidRDefault="00B97883" w:rsidP="00955368">
      <w:pPr>
        <w:spacing w:line="360" w:lineRule="auto"/>
      </w:pPr>
    </w:p>
    <w:p w14:paraId="5E227470" w14:textId="0258F1B7" w:rsidR="00B97883" w:rsidRDefault="00B97883" w:rsidP="00955368">
      <w:pPr>
        <w:spacing w:line="360" w:lineRule="auto"/>
      </w:pPr>
      <w:r w:rsidRPr="00B97883">
        <w:rPr>
          <w:noProof/>
        </w:rPr>
        <w:drawing>
          <wp:inline distT="0" distB="0" distL="0" distR="0" wp14:anchorId="293DA64A" wp14:editId="00E04077">
            <wp:extent cx="6437983" cy="2951430"/>
            <wp:effectExtent l="0" t="0" r="1270" b="0"/>
            <wp:docPr id="287749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4985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54" cy="297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3E38" w14:textId="77777777" w:rsidR="00882148" w:rsidRDefault="00882148" w:rsidP="00955368">
      <w:pPr>
        <w:spacing w:line="360" w:lineRule="auto"/>
      </w:pPr>
    </w:p>
    <w:p w14:paraId="27C45409" w14:textId="77777777" w:rsidR="006D5B77" w:rsidRDefault="006D5B77" w:rsidP="00955368">
      <w:pPr>
        <w:spacing w:line="360" w:lineRule="auto"/>
      </w:pPr>
    </w:p>
    <w:p w14:paraId="2A6BAA49" w14:textId="1E3AFE96" w:rsidR="00882148" w:rsidRDefault="00882148" w:rsidP="00955368">
      <w:pPr>
        <w:spacing w:line="360" w:lineRule="auto"/>
      </w:pPr>
      <w:proofErr w:type="spellStart"/>
      <w:r>
        <w:t>ChatGPT</w:t>
      </w:r>
      <w:proofErr w:type="spellEnd"/>
      <w:r>
        <w:t xml:space="preserve"> – for </w:t>
      </w:r>
      <w:r w:rsidR="00D34E69">
        <w:t xml:space="preserve">proper command lines and syntax to </w:t>
      </w:r>
      <w:r w:rsidR="0068147C">
        <w:t>use.</w:t>
      </w:r>
      <w:r w:rsidR="00D34E69">
        <w:t xml:space="preserve"> </w:t>
      </w:r>
    </w:p>
    <w:p w14:paraId="5CD999B0" w14:textId="77777777" w:rsidR="006D5B77" w:rsidRDefault="006D5B77" w:rsidP="00955368">
      <w:pPr>
        <w:spacing w:line="360" w:lineRule="auto"/>
      </w:pPr>
    </w:p>
    <w:p w14:paraId="486A2C1C" w14:textId="414A67FC" w:rsidR="00DC1E0C" w:rsidRDefault="003E4368" w:rsidP="00955368">
      <w:pPr>
        <w:spacing w:line="360" w:lineRule="auto"/>
      </w:pPr>
      <w:r w:rsidRPr="003E4368">
        <w:rPr>
          <w:noProof/>
        </w:rPr>
        <w:drawing>
          <wp:inline distT="0" distB="0" distL="0" distR="0" wp14:anchorId="5E840277" wp14:editId="4A6F27D2">
            <wp:extent cx="5771036" cy="869132"/>
            <wp:effectExtent l="0" t="0" r="0" b="0"/>
            <wp:docPr id="1917142938" name="Picture 1" descr="A purple sign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42938" name="Picture 1" descr="A purple sign with white letter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5737" cy="8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8FAD" w14:textId="77777777" w:rsidR="006D5B77" w:rsidRDefault="006D5B77" w:rsidP="00955368">
      <w:pPr>
        <w:spacing w:line="360" w:lineRule="auto"/>
      </w:pPr>
    </w:p>
    <w:p w14:paraId="0BF740B5" w14:textId="77777777" w:rsidR="00EE01CE" w:rsidRDefault="00EE01CE" w:rsidP="00955368">
      <w:pPr>
        <w:spacing w:line="360" w:lineRule="auto"/>
      </w:pPr>
    </w:p>
    <w:p w14:paraId="13B0540B" w14:textId="77777777" w:rsidR="00EE01CE" w:rsidRDefault="00EE01CE" w:rsidP="00955368">
      <w:pPr>
        <w:spacing w:line="360" w:lineRule="auto"/>
      </w:pPr>
    </w:p>
    <w:p w14:paraId="63E6AFC0" w14:textId="77777777" w:rsidR="00EE01CE" w:rsidRDefault="00EE01CE" w:rsidP="00955368">
      <w:pPr>
        <w:spacing w:line="360" w:lineRule="auto"/>
      </w:pPr>
    </w:p>
    <w:p w14:paraId="7B4AAD31" w14:textId="77777777" w:rsidR="00EE01CE" w:rsidRDefault="00EE01CE" w:rsidP="00955368">
      <w:pPr>
        <w:spacing w:line="360" w:lineRule="auto"/>
      </w:pPr>
    </w:p>
    <w:p w14:paraId="76F8DAD5" w14:textId="77777777" w:rsidR="00EE01CE" w:rsidRDefault="00EE01CE" w:rsidP="00955368">
      <w:pPr>
        <w:spacing w:line="360" w:lineRule="auto"/>
      </w:pPr>
    </w:p>
    <w:p w14:paraId="6EEDA063" w14:textId="77777777" w:rsidR="00EE01CE" w:rsidRDefault="00EE01CE" w:rsidP="00955368">
      <w:pPr>
        <w:spacing w:line="360" w:lineRule="auto"/>
      </w:pPr>
    </w:p>
    <w:p w14:paraId="7E72B81B" w14:textId="77777777" w:rsidR="00EE01CE" w:rsidRDefault="00EE01CE" w:rsidP="00955368">
      <w:pPr>
        <w:spacing w:line="360" w:lineRule="auto"/>
      </w:pPr>
    </w:p>
    <w:p w14:paraId="3C04E0D6" w14:textId="77777777" w:rsidR="00EE01CE" w:rsidRDefault="00EE01CE" w:rsidP="00955368">
      <w:pPr>
        <w:spacing w:line="360" w:lineRule="auto"/>
      </w:pPr>
    </w:p>
    <w:p w14:paraId="7F33FD2B" w14:textId="4E3F2428" w:rsidR="00EE01CE" w:rsidRDefault="00EE01CE" w:rsidP="00955368">
      <w:pPr>
        <w:spacing w:line="360" w:lineRule="auto"/>
      </w:pPr>
      <w:proofErr w:type="spellStart"/>
      <w:r>
        <w:t>AttackBox</w:t>
      </w:r>
      <w:proofErr w:type="spellEnd"/>
      <w:r>
        <w:t xml:space="preserve"> (Virtual Machine)</w:t>
      </w:r>
    </w:p>
    <w:p w14:paraId="521719E1" w14:textId="2FA5B61C" w:rsidR="006D5B77" w:rsidRDefault="006D5B77" w:rsidP="00955368">
      <w:pPr>
        <w:spacing w:line="360" w:lineRule="auto"/>
      </w:pPr>
      <w:r w:rsidRPr="006D5B77">
        <w:rPr>
          <w:noProof/>
        </w:rPr>
        <w:drawing>
          <wp:inline distT="0" distB="0" distL="0" distR="0" wp14:anchorId="03482585" wp14:editId="406D2FD5">
            <wp:extent cx="5930020" cy="5404809"/>
            <wp:effectExtent l="0" t="0" r="1270" b="5715"/>
            <wp:docPr id="1132283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8373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91440" cy="546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E0F9" w14:textId="77777777" w:rsidR="00254F54" w:rsidRDefault="00254F54" w:rsidP="00955368">
      <w:pPr>
        <w:spacing w:line="360" w:lineRule="auto"/>
      </w:pPr>
    </w:p>
    <w:p w14:paraId="5F5D4C89" w14:textId="77777777" w:rsidR="00AF6045" w:rsidRDefault="00AF6045" w:rsidP="00955368">
      <w:pPr>
        <w:spacing w:line="360" w:lineRule="auto"/>
      </w:pPr>
    </w:p>
    <w:p w14:paraId="61FB44D7" w14:textId="77777777" w:rsidR="00AF6045" w:rsidRDefault="00AF6045" w:rsidP="00955368">
      <w:pPr>
        <w:spacing w:line="360" w:lineRule="auto"/>
      </w:pPr>
    </w:p>
    <w:p w14:paraId="584792ED" w14:textId="77777777" w:rsidR="00AF6045" w:rsidRDefault="00AF6045" w:rsidP="00955368">
      <w:pPr>
        <w:spacing w:line="360" w:lineRule="auto"/>
      </w:pPr>
    </w:p>
    <w:p w14:paraId="4257C826" w14:textId="77777777" w:rsidR="00AF6045" w:rsidRDefault="00AF6045" w:rsidP="00955368">
      <w:pPr>
        <w:spacing w:line="360" w:lineRule="auto"/>
      </w:pPr>
    </w:p>
    <w:p w14:paraId="4D40A7D2" w14:textId="77777777" w:rsidR="00AF6045" w:rsidRDefault="00AF6045" w:rsidP="00955368">
      <w:pPr>
        <w:spacing w:line="360" w:lineRule="auto"/>
      </w:pPr>
    </w:p>
    <w:p w14:paraId="0DE0C493" w14:textId="77777777" w:rsidR="00AF6045" w:rsidRDefault="00AF6045" w:rsidP="00955368">
      <w:pPr>
        <w:spacing w:line="360" w:lineRule="auto"/>
      </w:pPr>
    </w:p>
    <w:p w14:paraId="2ECA141B" w14:textId="77777777" w:rsidR="00AF6045" w:rsidRDefault="00AF6045" w:rsidP="00955368">
      <w:pPr>
        <w:spacing w:line="360" w:lineRule="auto"/>
      </w:pPr>
    </w:p>
    <w:p w14:paraId="46F7A48E" w14:textId="77777777" w:rsidR="00AF6045" w:rsidRDefault="00AF6045" w:rsidP="00955368">
      <w:pPr>
        <w:spacing w:line="360" w:lineRule="auto"/>
      </w:pPr>
    </w:p>
    <w:p w14:paraId="18857881" w14:textId="19720A08" w:rsidR="00254F54" w:rsidRDefault="0068147C" w:rsidP="00955368">
      <w:pPr>
        <w:spacing w:line="360" w:lineRule="auto"/>
      </w:pPr>
      <w:r>
        <w:t xml:space="preserve">VM </w:t>
      </w:r>
      <w:r w:rsidR="00254F54">
        <w:t xml:space="preserve">Firefox Web browser </w:t>
      </w:r>
      <w:r w:rsidR="002A41E3">
        <w:t xml:space="preserve">– Used when finding webpage </w:t>
      </w:r>
      <w:proofErr w:type="gramStart"/>
      <w:r w:rsidR="002A41E3">
        <w:t>flags</w:t>
      </w:r>
      <w:proofErr w:type="gramEnd"/>
      <w:r w:rsidR="002A41E3">
        <w:t xml:space="preserve"> </w:t>
      </w:r>
    </w:p>
    <w:p w14:paraId="21AD0A22" w14:textId="69112035" w:rsidR="002A41E3" w:rsidRDefault="002A41E3" w:rsidP="00955368">
      <w:pPr>
        <w:spacing w:line="360" w:lineRule="auto"/>
      </w:pPr>
      <w:r w:rsidRPr="002A41E3">
        <w:rPr>
          <w:noProof/>
        </w:rPr>
        <w:drawing>
          <wp:inline distT="0" distB="0" distL="0" distR="0" wp14:anchorId="510D840B" wp14:editId="5E5E6C10">
            <wp:extent cx="6051925" cy="4055953"/>
            <wp:effectExtent l="0" t="0" r="6350" b="0"/>
            <wp:docPr id="2007581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8153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08246" cy="40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DAFE" w14:textId="77777777" w:rsidR="003C7676" w:rsidRDefault="003C7676" w:rsidP="00955368">
      <w:pPr>
        <w:spacing w:line="360" w:lineRule="auto"/>
      </w:pPr>
    </w:p>
    <w:p w14:paraId="48DA7859" w14:textId="145B7518" w:rsidR="003C7676" w:rsidRDefault="003C7676" w:rsidP="00955368">
      <w:pPr>
        <w:spacing w:line="360" w:lineRule="auto"/>
      </w:pPr>
      <w:r>
        <w:t>Tools used to decode:</w:t>
      </w:r>
    </w:p>
    <w:p w14:paraId="26CB5099" w14:textId="4E8977D0" w:rsidR="003C7676" w:rsidRDefault="003C7676" w:rsidP="00955368">
      <w:pPr>
        <w:spacing w:line="360" w:lineRule="auto"/>
      </w:pPr>
      <w:proofErr w:type="spellStart"/>
      <w:r>
        <w:t>Hashcat</w:t>
      </w:r>
      <w:proofErr w:type="spellEnd"/>
      <w:r>
        <w:t xml:space="preserve"> </w:t>
      </w:r>
    </w:p>
    <w:p w14:paraId="759B3ED1" w14:textId="5C9BBB95" w:rsidR="003C7676" w:rsidRDefault="003C7676" w:rsidP="00955368">
      <w:pPr>
        <w:spacing w:line="360" w:lineRule="auto"/>
      </w:pPr>
      <w:r>
        <w:t>John The Ripper</w:t>
      </w:r>
    </w:p>
    <w:p w14:paraId="642D0591" w14:textId="45C59171" w:rsidR="003C7676" w:rsidRPr="00991154" w:rsidRDefault="003C7676" w:rsidP="00955368">
      <w:pPr>
        <w:spacing w:line="360" w:lineRule="auto"/>
      </w:pPr>
      <w:proofErr w:type="spellStart"/>
      <w:r>
        <w:t>HashID</w:t>
      </w:r>
      <w:proofErr w:type="spellEnd"/>
    </w:p>
    <w:sectPr w:rsidR="003C7676" w:rsidRPr="00991154" w:rsidSect="00AA29B7">
      <w:pgSz w:w="12240" w:h="15840" w:code="1"/>
      <w:pgMar w:top="1440" w:right="1440" w:bottom="1440" w:left="144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0F439" w14:textId="77777777" w:rsidR="00AA29B7" w:rsidRDefault="00AA29B7" w:rsidP="00E74B29">
      <w:r>
        <w:separator/>
      </w:r>
    </w:p>
  </w:endnote>
  <w:endnote w:type="continuationSeparator" w:id="0">
    <w:p w14:paraId="7A3E12FA" w14:textId="77777777" w:rsidR="00AA29B7" w:rsidRDefault="00AA29B7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  <w:font w:name="NANUMMYEONGJOEXTRABOLD"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Apple Chancery">
    <w:altName w:val="APPLE CHANCERY"/>
    <w:panose1 w:val="03020702040506060504"/>
    <w:charset w:val="B1"/>
    <w:family w:val="script"/>
    <w:pitch w:val="variable"/>
    <w:sig w:usb0="80000867" w:usb1="00000003" w:usb2="00000000" w:usb3="00000000" w:csb0="000001F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28053698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B0C1FF6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B7A1B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918"/>
      <w:gridCol w:w="4677"/>
      <w:gridCol w:w="2847"/>
      <w:gridCol w:w="918"/>
    </w:tblGrid>
    <w:tr w:rsidR="00E74B29" w14:paraId="57F3328E" w14:textId="77777777" w:rsidTr="006709F1">
      <w:tc>
        <w:tcPr>
          <w:tcW w:w="1079" w:type="dxa"/>
        </w:tcPr>
        <w:p w14:paraId="53580A9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739C1AB3" w14:textId="078F449C" w:rsidR="00972A7F" w:rsidRPr="00874FE7" w:rsidRDefault="00972A7F" w:rsidP="006709F1">
          <w:pPr>
            <w:pStyle w:val="Footer"/>
          </w:pPr>
          <w:r>
            <w:t>CTF Level 1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6B9418F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4C14E071" w14:textId="77777777" w:rsidR="00E74B29" w:rsidRPr="00E74B29" w:rsidRDefault="00E74B29" w:rsidP="006709F1">
          <w:pPr>
            <w:pStyle w:val="Footer"/>
          </w:pPr>
        </w:p>
      </w:tc>
    </w:tr>
  </w:tbl>
  <w:p w14:paraId="0CFDEF54" w14:textId="77777777" w:rsidR="00972A7F" w:rsidRDefault="00972A7F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E76B8" w14:textId="77777777" w:rsidR="00AA29B7" w:rsidRDefault="00AA29B7" w:rsidP="00E74B29">
      <w:r>
        <w:separator/>
      </w:r>
    </w:p>
  </w:footnote>
  <w:footnote w:type="continuationSeparator" w:id="0">
    <w:p w14:paraId="4E5F37BD" w14:textId="77777777" w:rsidR="00AA29B7" w:rsidRDefault="00AA29B7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2B70"/>
    <w:multiLevelType w:val="hybridMultilevel"/>
    <w:tmpl w:val="17569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7165338">
    <w:abstractNumId w:val="1"/>
  </w:num>
  <w:num w:numId="2" w16cid:durableId="22439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16EB"/>
    <w:rsid w:val="00002FBB"/>
    <w:rsid w:val="000068DD"/>
    <w:rsid w:val="00007980"/>
    <w:rsid w:val="0001054C"/>
    <w:rsid w:val="00010CA4"/>
    <w:rsid w:val="00016663"/>
    <w:rsid w:val="0002159D"/>
    <w:rsid w:val="0002159F"/>
    <w:rsid w:val="00023EAF"/>
    <w:rsid w:val="000270BC"/>
    <w:rsid w:val="0002771D"/>
    <w:rsid w:val="00045569"/>
    <w:rsid w:val="00057192"/>
    <w:rsid w:val="000662A7"/>
    <w:rsid w:val="000713C9"/>
    <w:rsid w:val="00071D2F"/>
    <w:rsid w:val="00073877"/>
    <w:rsid w:val="00086FA5"/>
    <w:rsid w:val="00091B30"/>
    <w:rsid w:val="00093323"/>
    <w:rsid w:val="000938CB"/>
    <w:rsid w:val="000945EE"/>
    <w:rsid w:val="000976C3"/>
    <w:rsid w:val="000A2961"/>
    <w:rsid w:val="000A4362"/>
    <w:rsid w:val="000A6AA2"/>
    <w:rsid w:val="000A6FB7"/>
    <w:rsid w:val="000C167A"/>
    <w:rsid w:val="000D29D7"/>
    <w:rsid w:val="000E2E76"/>
    <w:rsid w:val="000E4641"/>
    <w:rsid w:val="000F3C3B"/>
    <w:rsid w:val="00100786"/>
    <w:rsid w:val="00100A57"/>
    <w:rsid w:val="00104E28"/>
    <w:rsid w:val="001100AF"/>
    <w:rsid w:val="001117B3"/>
    <w:rsid w:val="00117179"/>
    <w:rsid w:val="00133A13"/>
    <w:rsid w:val="00146C8E"/>
    <w:rsid w:val="00147806"/>
    <w:rsid w:val="00151F66"/>
    <w:rsid w:val="00162F7C"/>
    <w:rsid w:val="00167652"/>
    <w:rsid w:val="00171AAD"/>
    <w:rsid w:val="00177F8D"/>
    <w:rsid w:val="00180AF1"/>
    <w:rsid w:val="0018288C"/>
    <w:rsid w:val="00184CA7"/>
    <w:rsid w:val="00185B27"/>
    <w:rsid w:val="00185E33"/>
    <w:rsid w:val="00185F4A"/>
    <w:rsid w:val="00190B9D"/>
    <w:rsid w:val="00191B6F"/>
    <w:rsid w:val="001A050F"/>
    <w:rsid w:val="001A2F82"/>
    <w:rsid w:val="001A640D"/>
    <w:rsid w:val="001B1E8F"/>
    <w:rsid w:val="001B2958"/>
    <w:rsid w:val="001E0844"/>
    <w:rsid w:val="001F1DEC"/>
    <w:rsid w:val="001F6DB4"/>
    <w:rsid w:val="00211CD6"/>
    <w:rsid w:val="00215153"/>
    <w:rsid w:val="00221B91"/>
    <w:rsid w:val="00221E82"/>
    <w:rsid w:val="00224235"/>
    <w:rsid w:val="00227E80"/>
    <w:rsid w:val="00231B26"/>
    <w:rsid w:val="0023699C"/>
    <w:rsid w:val="00237555"/>
    <w:rsid w:val="00240F85"/>
    <w:rsid w:val="002523CB"/>
    <w:rsid w:val="00254F54"/>
    <w:rsid w:val="00263FE7"/>
    <w:rsid w:val="00272C7A"/>
    <w:rsid w:val="002811C2"/>
    <w:rsid w:val="00281F87"/>
    <w:rsid w:val="00284D7D"/>
    <w:rsid w:val="00287B9F"/>
    <w:rsid w:val="002959EE"/>
    <w:rsid w:val="002A41E3"/>
    <w:rsid w:val="002B2E60"/>
    <w:rsid w:val="002C311C"/>
    <w:rsid w:val="002D2200"/>
    <w:rsid w:val="002E38A3"/>
    <w:rsid w:val="002E6A83"/>
    <w:rsid w:val="002F3E25"/>
    <w:rsid w:val="002F4537"/>
    <w:rsid w:val="002F703B"/>
    <w:rsid w:val="00305E63"/>
    <w:rsid w:val="00310748"/>
    <w:rsid w:val="00311FD0"/>
    <w:rsid w:val="003127A5"/>
    <w:rsid w:val="00312EE2"/>
    <w:rsid w:val="003339D1"/>
    <w:rsid w:val="00344766"/>
    <w:rsid w:val="003475BE"/>
    <w:rsid w:val="00352FC0"/>
    <w:rsid w:val="00357A04"/>
    <w:rsid w:val="003605F7"/>
    <w:rsid w:val="00363945"/>
    <w:rsid w:val="00366286"/>
    <w:rsid w:val="003744CB"/>
    <w:rsid w:val="00381047"/>
    <w:rsid w:val="003A1841"/>
    <w:rsid w:val="003A5C2D"/>
    <w:rsid w:val="003A71CC"/>
    <w:rsid w:val="003B3F53"/>
    <w:rsid w:val="003B5546"/>
    <w:rsid w:val="003C7676"/>
    <w:rsid w:val="003C7866"/>
    <w:rsid w:val="003D05C4"/>
    <w:rsid w:val="003E0D59"/>
    <w:rsid w:val="003E4368"/>
    <w:rsid w:val="003E4675"/>
    <w:rsid w:val="003F70EA"/>
    <w:rsid w:val="0040564B"/>
    <w:rsid w:val="0041267E"/>
    <w:rsid w:val="00416B7B"/>
    <w:rsid w:val="00426B0E"/>
    <w:rsid w:val="00432503"/>
    <w:rsid w:val="00435536"/>
    <w:rsid w:val="00440024"/>
    <w:rsid w:val="004411AE"/>
    <w:rsid w:val="00441391"/>
    <w:rsid w:val="00442C41"/>
    <w:rsid w:val="00450FD9"/>
    <w:rsid w:val="00453FD4"/>
    <w:rsid w:val="00461C57"/>
    <w:rsid w:val="004748D7"/>
    <w:rsid w:val="0048115E"/>
    <w:rsid w:val="0048120C"/>
    <w:rsid w:val="004820BF"/>
    <w:rsid w:val="00482CA5"/>
    <w:rsid w:val="004856FF"/>
    <w:rsid w:val="004909D9"/>
    <w:rsid w:val="0049342D"/>
    <w:rsid w:val="00494980"/>
    <w:rsid w:val="004951BE"/>
    <w:rsid w:val="00495A63"/>
    <w:rsid w:val="004A41B6"/>
    <w:rsid w:val="004A46B1"/>
    <w:rsid w:val="004A634F"/>
    <w:rsid w:val="004B1F31"/>
    <w:rsid w:val="004B2110"/>
    <w:rsid w:val="004B2835"/>
    <w:rsid w:val="004B6CA4"/>
    <w:rsid w:val="004C16A0"/>
    <w:rsid w:val="004D523D"/>
    <w:rsid w:val="004E144A"/>
    <w:rsid w:val="004E325D"/>
    <w:rsid w:val="004F6296"/>
    <w:rsid w:val="005057F2"/>
    <w:rsid w:val="00506FE4"/>
    <w:rsid w:val="00515AC6"/>
    <w:rsid w:val="00521481"/>
    <w:rsid w:val="005216EB"/>
    <w:rsid w:val="00524812"/>
    <w:rsid w:val="005406F8"/>
    <w:rsid w:val="00541426"/>
    <w:rsid w:val="00544262"/>
    <w:rsid w:val="0055146B"/>
    <w:rsid w:val="00551DB0"/>
    <w:rsid w:val="00554AC6"/>
    <w:rsid w:val="00560165"/>
    <w:rsid w:val="00562CAA"/>
    <w:rsid w:val="00566FDC"/>
    <w:rsid w:val="00567E9A"/>
    <w:rsid w:val="00570036"/>
    <w:rsid w:val="0057468C"/>
    <w:rsid w:val="00574E39"/>
    <w:rsid w:val="0058392A"/>
    <w:rsid w:val="005938A9"/>
    <w:rsid w:val="0059516D"/>
    <w:rsid w:val="005A7282"/>
    <w:rsid w:val="005B78CE"/>
    <w:rsid w:val="005B7C1F"/>
    <w:rsid w:val="005C13AB"/>
    <w:rsid w:val="005C3FB1"/>
    <w:rsid w:val="005D3E5A"/>
    <w:rsid w:val="005D48B8"/>
    <w:rsid w:val="005D652B"/>
    <w:rsid w:val="005E589E"/>
    <w:rsid w:val="005E72C9"/>
    <w:rsid w:val="005F39CB"/>
    <w:rsid w:val="005F5108"/>
    <w:rsid w:val="005F5855"/>
    <w:rsid w:val="005F59C0"/>
    <w:rsid w:val="00603A7D"/>
    <w:rsid w:val="00613ACC"/>
    <w:rsid w:val="00613F0E"/>
    <w:rsid w:val="00614D51"/>
    <w:rsid w:val="00622109"/>
    <w:rsid w:val="006346FB"/>
    <w:rsid w:val="0063632B"/>
    <w:rsid w:val="0064410C"/>
    <w:rsid w:val="006461CA"/>
    <w:rsid w:val="00647361"/>
    <w:rsid w:val="006478F3"/>
    <w:rsid w:val="006557AA"/>
    <w:rsid w:val="00656558"/>
    <w:rsid w:val="00661107"/>
    <w:rsid w:val="00662B21"/>
    <w:rsid w:val="00665110"/>
    <w:rsid w:val="006709F1"/>
    <w:rsid w:val="0067268A"/>
    <w:rsid w:val="00675C51"/>
    <w:rsid w:val="00676008"/>
    <w:rsid w:val="0068147C"/>
    <w:rsid w:val="00682228"/>
    <w:rsid w:val="006923F9"/>
    <w:rsid w:val="00697A71"/>
    <w:rsid w:val="006A0823"/>
    <w:rsid w:val="006A1A56"/>
    <w:rsid w:val="006B2811"/>
    <w:rsid w:val="006B494F"/>
    <w:rsid w:val="006C136A"/>
    <w:rsid w:val="006C2B0C"/>
    <w:rsid w:val="006C60E6"/>
    <w:rsid w:val="006D517D"/>
    <w:rsid w:val="006D5B77"/>
    <w:rsid w:val="006D628D"/>
    <w:rsid w:val="006D69B5"/>
    <w:rsid w:val="006F0AB1"/>
    <w:rsid w:val="006F11DC"/>
    <w:rsid w:val="006F25EE"/>
    <w:rsid w:val="006F5931"/>
    <w:rsid w:val="00700136"/>
    <w:rsid w:val="0070373A"/>
    <w:rsid w:val="007335BB"/>
    <w:rsid w:val="00735527"/>
    <w:rsid w:val="0073661A"/>
    <w:rsid w:val="0073721F"/>
    <w:rsid w:val="007407D7"/>
    <w:rsid w:val="007422D1"/>
    <w:rsid w:val="00744367"/>
    <w:rsid w:val="00750E02"/>
    <w:rsid w:val="00760609"/>
    <w:rsid w:val="007615B8"/>
    <w:rsid w:val="00763CA3"/>
    <w:rsid w:val="00771581"/>
    <w:rsid w:val="00775E58"/>
    <w:rsid w:val="00791F37"/>
    <w:rsid w:val="007A0E4E"/>
    <w:rsid w:val="007B2EFF"/>
    <w:rsid w:val="007B36C9"/>
    <w:rsid w:val="007B3799"/>
    <w:rsid w:val="007C0E67"/>
    <w:rsid w:val="007C13BA"/>
    <w:rsid w:val="007C477B"/>
    <w:rsid w:val="007C5459"/>
    <w:rsid w:val="007C631D"/>
    <w:rsid w:val="007D0C8D"/>
    <w:rsid w:val="00801068"/>
    <w:rsid w:val="008013F6"/>
    <w:rsid w:val="0080393C"/>
    <w:rsid w:val="00804A14"/>
    <w:rsid w:val="00806CA0"/>
    <w:rsid w:val="00812514"/>
    <w:rsid w:val="00813D08"/>
    <w:rsid w:val="00822439"/>
    <w:rsid w:val="00825FAE"/>
    <w:rsid w:val="0082720B"/>
    <w:rsid w:val="00827DA1"/>
    <w:rsid w:val="00833262"/>
    <w:rsid w:val="00837914"/>
    <w:rsid w:val="00837E1D"/>
    <w:rsid w:val="00842BE6"/>
    <w:rsid w:val="0084441F"/>
    <w:rsid w:val="00851A98"/>
    <w:rsid w:val="00851FA7"/>
    <w:rsid w:val="00852DBA"/>
    <w:rsid w:val="008549EB"/>
    <w:rsid w:val="00854E6C"/>
    <w:rsid w:val="00855F70"/>
    <w:rsid w:val="008614A3"/>
    <w:rsid w:val="00862F6C"/>
    <w:rsid w:val="008721EC"/>
    <w:rsid w:val="00872EBE"/>
    <w:rsid w:val="00874FE7"/>
    <w:rsid w:val="008760BB"/>
    <w:rsid w:val="008804AE"/>
    <w:rsid w:val="00882110"/>
    <w:rsid w:val="00882148"/>
    <w:rsid w:val="0088545B"/>
    <w:rsid w:val="00893D8E"/>
    <w:rsid w:val="008A07EF"/>
    <w:rsid w:val="008A1A41"/>
    <w:rsid w:val="008A2903"/>
    <w:rsid w:val="008A62D0"/>
    <w:rsid w:val="008B0D70"/>
    <w:rsid w:val="008B1850"/>
    <w:rsid w:val="008B20A3"/>
    <w:rsid w:val="008B2B7D"/>
    <w:rsid w:val="008B4177"/>
    <w:rsid w:val="008C38A1"/>
    <w:rsid w:val="008C5C7D"/>
    <w:rsid w:val="008D382C"/>
    <w:rsid w:val="008D7A4B"/>
    <w:rsid w:val="008E080F"/>
    <w:rsid w:val="008E333D"/>
    <w:rsid w:val="008F0AF5"/>
    <w:rsid w:val="008F6103"/>
    <w:rsid w:val="008F691B"/>
    <w:rsid w:val="009015F2"/>
    <w:rsid w:val="0091485A"/>
    <w:rsid w:val="0091517D"/>
    <w:rsid w:val="00932309"/>
    <w:rsid w:val="009357C9"/>
    <w:rsid w:val="009413A8"/>
    <w:rsid w:val="009425C9"/>
    <w:rsid w:val="009444DE"/>
    <w:rsid w:val="00944E5E"/>
    <w:rsid w:val="00945D26"/>
    <w:rsid w:val="00951177"/>
    <w:rsid w:val="00952F7D"/>
    <w:rsid w:val="0095496A"/>
    <w:rsid w:val="00954DD9"/>
    <w:rsid w:val="00955368"/>
    <w:rsid w:val="00967FFA"/>
    <w:rsid w:val="00972A7F"/>
    <w:rsid w:val="00991154"/>
    <w:rsid w:val="00995798"/>
    <w:rsid w:val="00996341"/>
    <w:rsid w:val="009974A2"/>
    <w:rsid w:val="009A01ED"/>
    <w:rsid w:val="009A38BA"/>
    <w:rsid w:val="009C4D26"/>
    <w:rsid w:val="009C61C2"/>
    <w:rsid w:val="009D15F4"/>
    <w:rsid w:val="009D430F"/>
    <w:rsid w:val="009E1857"/>
    <w:rsid w:val="009E331C"/>
    <w:rsid w:val="009E7103"/>
    <w:rsid w:val="009F05F1"/>
    <w:rsid w:val="009F1E90"/>
    <w:rsid w:val="00A0144C"/>
    <w:rsid w:val="00A01FE4"/>
    <w:rsid w:val="00A02F78"/>
    <w:rsid w:val="00A1028B"/>
    <w:rsid w:val="00A10766"/>
    <w:rsid w:val="00A1182D"/>
    <w:rsid w:val="00A1306A"/>
    <w:rsid w:val="00A23380"/>
    <w:rsid w:val="00A24B26"/>
    <w:rsid w:val="00A3230F"/>
    <w:rsid w:val="00A35E81"/>
    <w:rsid w:val="00A42C3B"/>
    <w:rsid w:val="00A453BC"/>
    <w:rsid w:val="00A51EE5"/>
    <w:rsid w:val="00A64579"/>
    <w:rsid w:val="00A709C4"/>
    <w:rsid w:val="00A70DFE"/>
    <w:rsid w:val="00A7671A"/>
    <w:rsid w:val="00A77912"/>
    <w:rsid w:val="00A849F3"/>
    <w:rsid w:val="00AA29B7"/>
    <w:rsid w:val="00AB24F0"/>
    <w:rsid w:val="00AB4ED9"/>
    <w:rsid w:val="00AB6328"/>
    <w:rsid w:val="00AB7876"/>
    <w:rsid w:val="00AB7E9E"/>
    <w:rsid w:val="00AC1B32"/>
    <w:rsid w:val="00AD3096"/>
    <w:rsid w:val="00AF4D49"/>
    <w:rsid w:val="00AF6045"/>
    <w:rsid w:val="00B00FB0"/>
    <w:rsid w:val="00B02FB0"/>
    <w:rsid w:val="00B02FCC"/>
    <w:rsid w:val="00B07B42"/>
    <w:rsid w:val="00B12CCB"/>
    <w:rsid w:val="00B146ED"/>
    <w:rsid w:val="00B15288"/>
    <w:rsid w:val="00B17223"/>
    <w:rsid w:val="00B236AD"/>
    <w:rsid w:val="00B27F95"/>
    <w:rsid w:val="00B36809"/>
    <w:rsid w:val="00B43E11"/>
    <w:rsid w:val="00B56F90"/>
    <w:rsid w:val="00B60C63"/>
    <w:rsid w:val="00B63840"/>
    <w:rsid w:val="00B64C02"/>
    <w:rsid w:val="00B671F5"/>
    <w:rsid w:val="00B74F33"/>
    <w:rsid w:val="00B827A6"/>
    <w:rsid w:val="00B83816"/>
    <w:rsid w:val="00B86E6A"/>
    <w:rsid w:val="00B9137B"/>
    <w:rsid w:val="00B97883"/>
    <w:rsid w:val="00BA11D7"/>
    <w:rsid w:val="00BA145B"/>
    <w:rsid w:val="00BA1E5F"/>
    <w:rsid w:val="00BA6988"/>
    <w:rsid w:val="00BA7E84"/>
    <w:rsid w:val="00BB0C7F"/>
    <w:rsid w:val="00BB5667"/>
    <w:rsid w:val="00BD072B"/>
    <w:rsid w:val="00BD2BF0"/>
    <w:rsid w:val="00BD366D"/>
    <w:rsid w:val="00BD6F25"/>
    <w:rsid w:val="00BF1A2D"/>
    <w:rsid w:val="00BF2413"/>
    <w:rsid w:val="00C0137A"/>
    <w:rsid w:val="00C0505D"/>
    <w:rsid w:val="00C05274"/>
    <w:rsid w:val="00C11166"/>
    <w:rsid w:val="00C11D30"/>
    <w:rsid w:val="00C11E85"/>
    <w:rsid w:val="00C13335"/>
    <w:rsid w:val="00C14FA9"/>
    <w:rsid w:val="00C23154"/>
    <w:rsid w:val="00C25FD8"/>
    <w:rsid w:val="00C316FE"/>
    <w:rsid w:val="00C33880"/>
    <w:rsid w:val="00C46DFA"/>
    <w:rsid w:val="00C52828"/>
    <w:rsid w:val="00C5521D"/>
    <w:rsid w:val="00C56AE1"/>
    <w:rsid w:val="00C63EE9"/>
    <w:rsid w:val="00C755AB"/>
    <w:rsid w:val="00C77524"/>
    <w:rsid w:val="00C802C9"/>
    <w:rsid w:val="00C81178"/>
    <w:rsid w:val="00C81731"/>
    <w:rsid w:val="00C92600"/>
    <w:rsid w:val="00C92AA9"/>
    <w:rsid w:val="00C969CE"/>
    <w:rsid w:val="00C969E3"/>
    <w:rsid w:val="00CB033A"/>
    <w:rsid w:val="00CB1938"/>
    <w:rsid w:val="00CB6091"/>
    <w:rsid w:val="00CC5016"/>
    <w:rsid w:val="00CC560A"/>
    <w:rsid w:val="00CC5E67"/>
    <w:rsid w:val="00CE2610"/>
    <w:rsid w:val="00CF0F72"/>
    <w:rsid w:val="00CF70FA"/>
    <w:rsid w:val="00D03591"/>
    <w:rsid w:val="00D0427F"/>
    <w:rsid w:val="00D04734"/>
    <w:rsid w:val="00D070B8"/>
    <w:rsid w:val="00D1576A"/>
    <w:rsid w:val="00D16E6F"/>
    <w:rsid w:val="00D17E3F"/>
    <w:rsid w:val="00D20780"/>
    <w:rsid w:val="00D33001"/>
    <w:rsid w:val="00D34D86"/>
    <w:rsid w:val="00D34E69"/>
    <w:rsid w:val="00D368EB"/>
    <w:rsid w:val="00D37041"/>
    <w:rsid w:val="00D37282"/>
    <w:rsid w:val="00D43125"/>
    <w:rsid w:val="00D444EE"/>
    <w:rsid w:val="00D45287"/>
    <w:rsid w:val="00D47965"/>
    <w:rsid w:val="00D47F74"/>
    <w:rsid w:val="00D5252D"/>
    <w:rsid w:val="00D62EAD"/>
    <w:rsid w:val="00D66A3A"/>
    <w:rsid w:val="00D76433"/>
    <w:rsid w:val="00D8213A"/>
    <w:rsid w:val="00D8339B"/>
    <w:rsid w:val="00DA1FD0"/>
    <w:rsid w:val="00DA332B"/>
    <w:rsid w:val="00DA4A76"/>
    <w:rsid w:val="00DB39F7"/>
    <w:rsid w:val="00DB43F6"/>
    <w:rsid w:val="00DB52E9"/>
    <w:rsid w:val="00DC1E0C"/>
    <w:rsid w:val="00DC4B37"/>
    <w:rsid w:val="00DC5B56"/>
    <w:rsid w:val="00DD1B4C"/>
    <w:rsid w:val="00DD4D84"/>
    <w:rsid w:val="00DD73E2"/>
    <w:rsid w:val="00DE09CB"/>
    <w:rsid w:val="00DE1629"/>
    <w:rsid w:val="00DE1F58"/>
    <w:rsid w:val="00DE4216"/>
    <w:rsid w:val="00DE652A"/>
    <w:rsid w:val="00DF0B7C"/>
    <w:rsid w:val="00DF198B"/>
    <w:rsid w:val="00DF1DE5"/>
    <w:rsid w:val="00DF556A"/>
    <w:rsid w:val="00DF5D82"/>
    <w:rsid w:val="00DF5EAB"/>
    <w:rsid w:val="00DF65F0"/>
    <w:rsid w:val="00E0153D"/>
    <w:rsid w:val="00E049C6"/>
    <w:rsid w:val="00E14493"/>
    <w:rsid w:val="00E16CD2"/>
    <w:rsid w:val="00E216BD"/>
    <w:rsid w:val="00E22A89"/>
    <w:rsid w:val="00E26A49"/>
    <w:rsid w:val="00E27F92"/>
    <w:rsid w:val="00E31FE3"/>
    <w:rsid w:val="00E347BF"/>
    <w:rsid w:val="00E3617F"/>
    <w:rsid w:val="00E37244"/>
    <w:rsid w:val="00E419D0"/>
    <w:rsid w:val="00E45FAB"/>
    <w:rsid w:val="00E46C4C"/>
    <w:rsid w:val="00E64738"/>
    <w:rsid w:val="00E663F1"/>
    <w:rsid w:val="00E745BF"/>
    <w:rsid w:val="00E74B29"/>
    <w:rsid w:val="00E87DC6"/>
    <w:rsid w:val="00E90E8A"/>
    <w:rsid w:val="00E91C5A"/>
    <w:rsid w:val="00E940C9"/>
    <w:rsid w:val="00E95F41"/>
    <w:rsid w:val="00EA0C94"/>
    <w:rsid w:val="00EA34AF"/>
    <w:rsid w:val="00EA7173"/>
    <w:rsid w:val="00EB1746"/>
    <w:rsid w:val="00EB3236"/>
    <w:rsid w:val="00EB5195"/>
    <w:rsid w:val="00EB7733"/>
    <w:rsid w:val="00ED5F62"/>
    <w:rsid w:val="00ED7F52"/>
    <w:rsid w:val="00EE01CE"/>
    <w:rsid w:val="00EE0807"/>
    <w:rsid w:val="00EE0F68"/>
    <w:rsid w:val="00EE1DB5"/>
    <w:rsid w:val="00EF29C2"/>
    <w:rsid w:val="00EF4CF7"/>
    <w:rsid w:val="00F00B96"/>
    <w:rsid w:val="00F0273B"/>
    <w:rsid w:val="00F042BD"/>
    <w:rsid w:val="00F04D8F"/>
    <w:rsid w:val="00F0591F"/>
    <w:rsid w:val="00F12601"/>
    <w:rsid w:val="00F127C5"/>
    <w:rsid w:val="00F17DAB"/>
    <w:rsid w:val="00F20729"/>
    <w:rsid w:val="00F22948"/>
    <w:rsid w:val="00F22C75"/>
    <w:rsid w:val="00F25BA3"/>
    <w:rsid w:val="00F305FB"/>
    <w:rsid w:val="00F33279"/>
    <w:rsid w:val="00F344AB"/>
    <w:rsid w:val="00F34759"/>
    <w:rsid w:val="00F37817"/>
    <w:rsid w:val="00F37D01"/>
    <w:rsid w:val="00F44938"/>
    <w:rsid w:val="00F50791"/>
    <w:rsid w:val="00F54091"/>
    <w:rsid w:val="00F57868"/>
    <w:rsid w:val="00F62A67"/>
    <w:rsid w:val="00F646C4"/>
    <w:rsid w:val="00F65674"/>
    <w:rsid w:val="00F66880"/>
    <w:rsid w:val="00F702AB"/>
    <w:rsid w:val="00F71CE5"/>
    <w:rsid w:val="00F8215F"/>
    <w:rsid w:val="00F83593"/>
    <w:rsid w:val="00F87DEF"/>
    <w:rsid w:val="00F914BD"/>
    <w:rsid w:val="00F94E08"/>
    <w:rsid w:val="00FB1205"/>
    <w:rsid w:val="00FB2BE7"/>
    <w:rsid w:val="00FB2F1A"/>
    <w:rsid w:val="00FB4EB3"/>
    <w:rsid w:val="00FC177C"/>
    <w:rsid w:val="00FC353C"/>
    <w:rsid w:val="00FC7045"/>
    <w:rsid w:val="00FE3E12"/>
    <w:rsid w:val="00FE66AF"/>
    <w:rsid w:val="00FF616F"/>
    <w:rsid w:val="00FF7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02D6E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0662A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rsid w:val="003605F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5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jpg"/><Relationship Id="rId55" Type="http://schemas.openxmlformats.org/officeDocument/2006/relationships/image" Target="media/image4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microsoft.com/office/2007/relationships/hdphoto" Target="media/hdphoto1.wdp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7.jp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keya/Library/Containers/com.microsoft.Word/Data/Library/Application%20Support/Microsoft/Office/16.0/DTS/Search/%7b8437D400-CB34-C141-92BC-A0251B259BC9%7dtf67540446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62683F9A045674AB38313CD0AA309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8D0917-B50F-5040-8923-8EA9CDF01C9F}"/>
      </w:docPartPr>
      <w:docPartBody>
        <w:p w:rsidR="00926AA5" w:rsidRDefault="00926AA5">
          <w:pPr>
            <w:pStyle w:val="A62683F9A045674AB38313CD0AA309C7"/>
          </w:pPr>
          <w:r w:rsidRPr="00DF198B">
            <w:t>—</w:t>
          </w:r>
        </w:p>
      </w:docPartBody>
    </w:docPart>
    <w:docPart>
      <w:docPartPr>
        <w:name w:val="C2DD854EB6717D4A9465221065710D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C0B586-FF64-6747-AB91-0C51B8D30018}"/>
      </w:docPartPr>
      <w:docPartBody>
        <w:p w:rsidR="00926AA5" w:rsidRDefault="00926AA5">
          <w:pPr>
            <w:pStyle w:val="C2DD854EB6717D4A9465221065710DFB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  <w:font w:name="NANUMMYEONGJOEXTRABOLD"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Apple Chancery">
    <w:altName w:val="APPLE CHANCERY"/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AA5"/>
    <w:rsid w:val="007410E8"/>
    <w:rsid w:val="00926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62683F9A045674AB38313CD0AA309C7">
    <w:name w:val="A62683F9A045674AB38313CD0AA309C7"/>
  </w:style>
  <w:style w:type="paragraph" w:customStyle="1" w:styleId="C2DD854EB6717D4A9465221065710DFB">
    <w:name w:val="C2DD854EB6717D4A9465221065710D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73FF9063-C972-F54A-9AE9-FABEEFF23B6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{8437D400-CB34-C141-92BC-A0251B259BC9}tf67540446_win32.dotx</Template>
  <TotalTime>0</TotalTime>
  <Pages>30</Pages>
  <Words>2288</Words>
  <Characters>13044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2024-01-30T01:28:00Z</dcterms:created>
  <dcterms:modified xsi:type="dcterms:W3CDTF">2024-01-30T01:28:00Z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